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0BFC1F" w14:textId="79873211" w:rsidR="00043763" w:rsidRDefault="00043763" w:rsidP="00043763">
      <w:pPr>
        <w:rPr>
          <w:lang w:val="en-US"/>
        </w:rPr>
      </w:pPr>
      <w:r>
        <w:rPr>
          <w:lang w:val="en-US"/>
        </w:rPr>
        <w:t>Network project:</w:t>
      </w:r>
    </w:p>
    <w:p w14:paraId="47CA56B6" w14:textId="64ECA246" w:rsidR="00043763" w:rsidRDefault="00DE5D54" w:rsidP="00043763">
      <w:pPr>
        <w:rPr>
          <w:lang w:val="en-US"/>
        </w:rPr>
      </w:pPr>
      <w:r>
        <w:rPr>
          <w:rtl/>
          <w:lang w:val="en-US"/>
        </w:rPr>
        <w:t xml:space="preserve">مريم طارق حماده فرغلي </w:t>
      </w:r>
    </w:p>
    <w:p w14:paraId="3DA0DF09" w14:textId="53998B53" w:rsidR="00DE5D54" w:rsidRDefault="00DE5D54" w:rsidP="00043763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 xml:space="preserve">932230192 </w:t>
      </w:r>
    </w:p>
    <w:p w14:paraId="00B5D288" w14:textId="4FC995EF" w:rsidR="00DE5D54" w:rsidRDefault="00CA3DF7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389D110" wp14:editId="49CD2AA7">
            <wp:simplePos x="0" y="0"/>
            <wp:positionH relativeFrom="column">
              <wp:posOffset>0</wp:posOffset>
            </wp:positionH>
            <wp:positionV relativeFrom="paragraph">
              <wp:posOffset>320675</wp:posOffset>
            </wp:positionV>
            <wp:extent cx="5732145" cy="4300855"/>
            <wp:effectExtent l="0" t="0" r="1905" b="4445"/>
            <wp:wrapTopAndBottom/>
            <wp:docPr id="184078740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87404" name="صورة 18407874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9E366" w14:textId="77777777" w:rsidR="009E5500" w:rsidRDefault="009E5500" w:rsidP="00043763">
      <w:pPr>
        <w:rPr>
          <w:lang w:val="en-US"/>
        </w:rPr>
      </w:pPr>
    </w:p>
    <w:p w14:paraId="2B776F84" w14:textId="476A42F2" w:rsidR="009E5500" w:rsidRDefault="00B641D2" w:rsidP="00043763">
      <w:pPr>
        <w:rPr>
          <w:lang w:val="en-US"/>
        </w:rPr>
      </w:pPr>
      <w:r>
        <w:rPr>
          <w:lang w:val="en-US"/>
        </w:rPr>
        <w:t>There are four buildings with different college names: the College of Computing, the College of Engineering, the College of Medicine, and the Administrative Building.</w:t>
      </w:r>
    </w:p>
    <w:p w14:paraId="090F9D72" w14:textId="77777777" w:rsidR="00B641D2" w:rsidRDefault="00B641D2" w:rsidP="00043763">
      <w:pPr>
        <w:rPr>
          <w:lang w:val="en-US"/>
        </w:rPr>
      </w:pPr>
    </w:p>
    <w:p w14:paraId="27073312" w14:textId="681C6FC9" w:rsidR="00B641D2" w:rsidRDefault="00B641D2" w:rsidP="00043763">
      <w:pPr>
        <w:rPr>
          <w:lang w:val="en-US"/>
        </w:rPr>
      </w:pPr>
      <w:r>
        <w:rPr>
          <w:lang w:val="en-US"/>
        </w:rPr>
        <w:t>●</w:t>
      </w:r>
      <w:r w:rsidR="002663F5">
        <w:rPr>
          <w:lang w:val="en-US"/>
        </w:rPr>
        <w:t>Computer science:</w:t>
      </w:r>
    </w:p>
    <w:p w14:paraId="6C525561" w14:textId="12747073" w:rsidR="002663F5" w:rsidRDefault="00684728" w:rsidP="00043763">
      <w:pPr>
        <w:rPr>
          <w:lang w:val="en-US"/>
        </w:rPr>
      </w:pPr>
      <w:r>
        <w:rPr>
          <w:lang w:val="en-US"/>
        </w:rPr>
        <w:t xml:space="preserve">In network </w:t>
      </w:r>
      <w:r w:rsidR="00672790">
        <w:rPr>
          <w:lang w:val="en-US"/>
        </w:rPr>
        <w:t xml:space="preserve">192.168.1.0 </w:t>
      </w:r>
    </w:p>
    <w:p w14:paraId="69785EB3" w14:textId="18F4177D" w:rsidR="00672790" w:rsidRDefault="00672790" w:rsidP="00043763">
      <w:pPr>
        <w:rPr>
          <w:lang w:val="en-US"/>
        </w:rPr>
      </w:pPr>
      <w:r>
        <w:rPr>
          <w:lang w:val="en-US"/>
        </w:rPr>
        <w:t>In vlan 10 (pc0,pc1)</w:t>
      </w:r>
    </w:p>
    <w:p w14:paraId="23C63E67" w14:textId="77777777" w:rsidR="00976703" w:rsidRDefault="00976703" w:rsidP="00043763">
      <w:pPr>
        <w:rPr>
          <w:lang w:val="en-US"/>
        </w:rPr>
      </w:pPr>
    </w:p>
    <w:p w14:paraId="14ABC55B" w14:textId="2A6C9CC0" w:rsidR="00672790" w:rsidRDefault="00912834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C7EEEA0" wp14:editId="45362C84">
            <wp:simplePos x="0" y="0"/>
            <wp:positionH relativeFrom="column">
              <wp:posOffset>-286385</wp:posOffset>
            </wp:positionH>
            <wp:positionV relativeFrom="paragraph">
              <wp:posOffset>4784090</wp:posOffset>
            </wp:positionV>
            <wp:extent cx="6031230" cy="4300855"/>
            <wp:effectExtent l="0" t="0" r="7620" b="4445"/>
            <wp:wrapTopAndBottom/>
            <wp:docPr id="712659866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9866" name="صورة 7126598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93481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96CC1F6" wp14:editId="7F57FAAB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5732145" cy="4300855"/>
            <wp:effectExtent l="0" t="0" r="1905" b="4445"/>
            <wp:wrapTopAndBottom/>
            <wp:docPr id="1118561153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61153" name="صورة 11185611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CA3D9" w14:textId="601C50F6" w:rsidR="00493481" w:rsidRDefault="00493481" w:rsidP="00043763">
      <w:pPr>
        <w:rPr>
          <w:lang w:val="en-US"/>
        </w:rPr>
      </w:pPr>
    </w:p>
    <w:p w14:paraId="75FFEFEE" w14:textId="36F16E0B" w:rsidR="00493481" w:rsidRDefault="00976703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60DFF4B" wp14:editId="07B79F72">
            <wp:simplePos x="0" y="0"/>
            <wp:positionH relativeFrom="column">
              <wp:posOffset>-175895</wp:posOffset>
            </wp:positionH>
            <wp:positionV relativeFrom="paragraph">
              <wp:posOffset>4457065</wp:posOffset>
            </wp:positionV>
            <wp:extent cx="5732145" cy="4300855"/>
            <wp:effectExtent l="0" t="0" r="1905" b="4445"/>
            <wp:wrapTopAndBottom/>
            <wp:docPr id="1434933956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33956" name="صورة 14349339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60D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6BE2F30" wp14:editId="3265FFB4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732145" cy="4300855"/>
            <wp:effectExtent l="0" t="0" r="1905" b="4445"/>
            <wp:wrapTopAndBottom/>
            <wp:docPr id="33658228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228" name="صورة 336582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A4FE8" w14:textId="69BD98D5" w:rsidR="00493481" w:rsidRDefault="00710842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99D07DC" wp14:editId="08434CA8">
            <wp:simplePos x="0" y="0"/>
            <wp:positionH relativeFrom="column">
              <wp:posOffset>144145</wp:posOffset>
            </wp:positionH>
            <wp:positionV relativeFrom="paragraph">
              <wp:posOffset>4784090</wp:posOffset>
            </wp:positionV>
            <wp:extent cx="5732145" cy="4300855"/>
            <wp:effectExtent l="0" t="0" r="1905" b="4445"/>
            <wp:wrapTopAndBottom/>
            <wp:docPr id="761590175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90175" name="صورة 7615901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23B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3926151" wp14:editId="5866B750">
            <wp:simplePos x="0" y="0"/>
            <wp:positionH relativeFrom="column">
              <wp:posOffset>-60325</wp:posOffset>
            </wp:positionH>
            <wp:positionV relativeFrom="paragraph">
              <wp:posOffset>325755</wp:posOffset>
            </wp:positionV>
            <wp:extent cx="5732145" cy="4300855"/>
            <wp:effectExtent l="0" t="0" r="1905" b="4445"/>
            <wp:wrapTopAndBottom/>
            <wp:docPr id="160943997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997" name="صورة 1609439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44853" w14:textId="67B47FAE" w:rsidR="004C423B" w:rsidRDefault="004751C3" w:rsidP="00043763">
      <w:pPr>
        <w:rPr>
          <w:lang w:val="en-US"/>
        </w:rPr>
      </w:pPr>
      <w:r>
        <w:rPr>
          <w:lang w:val="en-US"/>
        </w:rPr>
        <w:lastRenderedPageBreak/>
        <w:t xml:space="preserve">Routing table </w:t>
      </w:r>
      <w:r w:rsidR="0012407A">
        <w:rPr>
          <w:lang w:val="en-US"/>
        </w:rPr>
        <w:t>for Router Computer science:</w:t>
      </w:r>
    </w:p>
    <w:p w14:paraId="323FC458" w14:textId="46C1CD81" w:rsidR="0012407A" w:rsidRDefault="00582C3C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13F5A947" wp14:editId="22238A6E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732145" cy="4300855"/>
            <wp:effectExtent l="0" t="0" r="1905" b="4445"/>
            <wp:wrapTopAndBottom/>
            <wp:docPr id="547562445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62445" name="صورة 5475624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6755A" w14:textId="77777777" w:rsidR="00AA6F6F" w:rsidRDefault="00AA6F6F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51D811B1" wp14:editId="779B9E18">
            <wp:simplePos x="0" y="0"/>
            <wp:positionH relativeFrom="column">
              <wp:posOffset>0</wp:posOffset>
            </wp:positionH>
            <wp:positionV relativeFrom="paragraph">
              <wp:posOffset>4632960</wp:posOffset>
            </wp:positionV>
            <wp:extent cx="5732145" cy="3227070"/>
            <wp:effectExtent l="0" t="0" r="1905" b="0"/>
            <wp:wrapTopAndBottom/>
            <wp:docPr id="1298835011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35011" name="صورة 12988350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852">
        <w:rPr>
          <w:lang w:val="en-US"/>
        </w:rPr>
        <w:t>Router rip</w:t>
      </w:r>
    </w:p>
    <w:p w14:paraId="43793420" w14:textId="77777777" w:rsidR="00AA6F6F" w:rsidRDefault="00AA6F6F" w:rsidP="00043763">
      <w:pPr>
        <w:rPr>
          <w:lang w:val="en-US"/>
        </w:rPr>
      </w:pPr>
    </w:p>
    <w:p w14:paraId="5256B799" w14:textId="77777777" w:rsidR="00AA6F6F" w:rsidRDefault="00AA6F6F" w:rsidP="00043763">
      <w:pPr>
        <w:rPr>
          <w:lang w:val="en-US"/>
        </w:rPr>
      </w:pPr>
    </w:p>
    <w:p w14:paraId="604A6C24" w14:textId="564EBBE2" w:rsidR="00582C3C" w:rsidRDefault="00432852" w:rsidP="00043763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8D591D">
        <w:rPr>
          <w:lang w:val="en-US"/>
        </w:rPr>
        <w:t xml:space="preserve">Vlan switch </w:t>
      </w:r>
      <w:r w:rsidR="00934B82">
        <w:rPr>
          <w:lang w:val="en-US"/>
        </w:rPr>
        <w:t>Computer science:</w:t>
      </w:r>
    </w:p>
    <w:p w14:paraId="52A0A3D1" w14:textId="20BDCBF8" w:rsidR="00934B82" w:rsidRDefault="00934B82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2C46A8B6" wp14:editId="6C0129AB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732145" cy="3227070"/>
            <wp:effectExtent l="0" t="0" r="1905" b="0"/>
            <wp:wrapTopAndBottom/>
            <wp:docPr id="1831139934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9934" name="صورة 18311399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8B86" w14:textId="77777777" w:rsidR="00934B82" w:rsidRDefault="00934B82" w:rsidP="00043763">
      <w:pPr>
        <w:rPr>
          <w:lang w:val="en-US"/>
        </w:rPr>
      </w:pPr>
    </w:p>
    <w:p w14:paraId="6219D77E" w14:textId="7A6E9A40" w:rsidR="00934B82" w:rsidRDefault="007430AE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55AF416E" wp14:editId="6A7493E8">
            <wp:simplePos x="0" y="0"/>
            <wp:positionH relativeFrom="column">
              <wp:posOffset>0</wp:posOffset>
            </wp:positionH>
            <wp:positionV relativeFrom="paragraph">
              <wp:posOffset>331470</wp:posOffset>
            </wp:positionV>
            <wp:extent cx="5732145" cy="3227070"/>
            <wp:effectExtent l="0" t="0" r="1905" b="0"/>
            <wp:wrapTopAndBottom/>
            <wp:docPr id="1647399432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99432" name="صورة 16473994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50CA">
        <w:rPr>
          <w:lang w:val="en-US"/>
        </w:rPr>
        <w:t xml:space="preserve">Host name </w:t>
      </w:r>
      <w:r w:rsidR="007F7DC5">
        <w:rPr>
          <w:lang w:val="en-US"/>
        </w:rPr>
        <w:t xml:space="preserve">Router 0 </w:t>
      </w:r>
      <w:r w:rsidR="007D6E1A">
        <w:rPr>
          <w:lang w:val="en-US"/>
        </w:rPr>
        <w:t xml:space="preserve">Computer science </w:t>
      </w:r>
    </w:p>
    <w:p w14:paraId="6369BF32" w14:textId="77777777" w:rsidR="007430AE" w:rsidRDefault="007430AE" w:rsidP="00043763">
      <w:pPr>
        <w:rPr>
          <w:lang w:val="en-US"/>
        </w:rPr>
      </w:pPr>
    </w:p>
    <w:p w14:paraId="18683D14" w14:textId="77777777" w:rsidR="007430AE" w:rsidRDefault="007430AE" w:rsidP="00043763">
      <w:pPr>
        <w:rPr>
          <w:lang w:val="en-US"/>
        </w:rPr>
      </w:pPr>
    </w:p>
    <w:p w14:paraId="6A4BAA1A" w14:textId="77777777" w:rsidR="007430AE" w:rsidRDefault="007430AE" w:rsidP="00043763">
      <w:pPr>
        <w:rPr>
          <w:lang w:val="en-US"/>
        </w:rPr>
      </w:pPr>
    </w:p>
    <w:p w14:paraId="171240EF" w14:textId="77777777" w:rsidR="007430AE" w:rsidRDefault="007430AE" w:rsidP="00043763">
      <w:pPr>
        <w:rPr>
          <w:lang w:val="en-US"/>
        </w:rPr>
      </w:pPr>
    </w:p>
    <w:p w14:paraId="050A197A" w14:textId="114067AC" w:rsidR="007430AE" w:rsidRDefault="009C37D4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06FC76EC" wp14:editId="2055B0AD">
            <wp:simplePos x="0" y="0"/>
            <wp:positionH relativeFrom="column">
              <wp:posOffset>-41910</wp:posOffset>
            </wp:positionH>
            <wp:positionV relativeFrom="paragraph">
              <wp:posOffset>195580</wp:posOffset>
            </wp:positionV>
            <wp:extent cx="5732145" cy="3227070"/>
            <wp:effectExtent l="0" t="0" r="1905" b="0"/>
            <wp:wrapTopAndBottom/>
            <wp:docPr id="1186850422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50422" name="صورة 11868504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76F">
        <w:rPr>
          <w:lang w:val="en-US"/>
        </w:rPr>
        <w:t xml:space="preserve">Password to Router0 : 123 </w:t>
      </w:r>
    </w:p>
    <w:p w14:paraId="08A25A8B" w14:textId="77777777" w:rsidR="00E711CC" w:rsidRDefault="00E711CC" w:rsidP="00043763">
      <w:pPr>
        <w:rPr>
          <w:lang w:val="en-US"/>
        </w:rPr>
      </w:pPr>
    </w:p>
    <w:p w14:paraId="2566BDFD" w14:textId="6ED5EF99" w:rsidR="002F1174" w:rsidRDefault="00865A5C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0B8C8997" wp14:editId="030AABEF">
            <wp:simplePos x="0" y="0"/>
            <wp:positionH relativeFrom="column">
              <wp:posOffset>2807335</wp:posOffset>
            </wp:positionH>
            <wp:positionV relativeFrom="paragraph">
              <wp:posOffset>167005</wp:posOffset>
            </wp:positionV>
            <wp:extent cx="2997835" cy="3369310"/>
            <wp:effectExtent l="0" t="0" r="0" b="2540"/>
            <wp:wrapTopAndBottom/>
            <wp:docPr id="174546035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60354" name="صورة 17454603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8CA80" w14:textId="77777777" w:rsidR="00E711CC" w:rsidRDefault="00E711CC" w:rsidP="00043763">
      <w:pPr>
        <w:rPr>
          <w:lang w:val="en-US"/>
        </w:rPr>
      </w:pPr>
    </w:p>
    <w:p w14:paraId="49531AE5" w14:textId="7E260CC5" w:rsidR="00E711CC" w:rsidRDefault="007F7DC5" w:rsidP="00043763">
      <w:pPr>
        <w:rPr>
          <w:lang w:val="en-US"/>
        </w:rPr>
      </w:pPr>
      <w:r>
        <w:rPr>
          <w:lang w:val="en-US"/>
        </w:rPr>
        <w:t xml:space="preserve">switch </w:t>
      </w:r>
      <w:r w:rsidR="007D6E1A">
        <w:rPr>
          <w:lang w:val="en-US"/>
        </w:rPr>
        <w:t xml:space="preserve">0 Computer science </w:t>
      </w:r>
      <w:r w:rsidR="009C37D4">
        <w:rPr>
          <w:lang w:val="en-US"/>
        </w:rPr>
        <w:t xml:space="preserve">Password 123 </w:t>
      </w:r>
    </w:p>
    <w:p w14:paraId="61216836" w14:textId="52289275" w:rsidR="009C37D4" w:rsidRDefault="009C37D4" w:rsidP="00043763">
      <w:pPr>
        <w:rPr>
          <w:lang w:val="en-US"/>
        </w:rPr>
      </w:pPr>
    </w:p>
    <w:p w14:paraId="64EA77C9" w14:textId="77777777" w:rsidR="00DA5393" w:rsidRDefault="00837D7C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4CE5137F" wp14:editId="278571FF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732145" cy="3227070"/>
            <wp:effectExtent l="0" t="0" r="1905" b="0"/>
            <wp:wrapTopAndBottom/>
            <wp:docPr id="121483263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32635" name="صورة 12148326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Static Router Computer science</w:t>
      </w:r>
    </w:p>
    <w:p w14:paraId="7C0D53C0" w14:textId="77777777" w:rsidR="00DA5393" w:rsidRDefault="00DA5393" w:rsidP="00043763">
      <w:pPr>
        <w:rPr>
          <w:lang w:val="en-US"/>
        </w:rPr>
      </w:pPr>
    </w:p>
    <w:p w14:paraId="4FB76BAB" w14:textId="2F078711" w:rsidR="007F389E" w:rsidRDefault="00837D7C" w:rsidP="00043763">
      <w:pPr>
        <w:rPr>
          <w:lang w:val="en-US"/>
        </w:rPr>
      </w:pPr>
      <w:r>
        <w:rPr>
          <w:lang w:val="en-US"/>
        </w:rPr>
        <w:t xml:space="preserve"> </w:t>
      </w:r>
      <w:r w:rsidR="00724A0C">
        <w:rPr>
          <w:lang w:val="en-US"/>
        </w:rPr>
        <w:t>Telnet</w:t>
      </w:r>
      <w:r w:rsidR="008A4DFD">
        <w:rPr>
          <w:lang w:val="en-US"/>
        </w:rPr>
        <w:t>switch 0</w:t>
      </w:r>
    </w:p>
    <w:p w14:paraId="68C00D47" w14:textId="2B6ACD58" w:rsidR="008A4DFD" w:rsidRDefault="008A4DFD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B546A4F" wp14:editId="42E14908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732145" cy="3227070"/>
            <wp:effectExtent l="0" t="0" r="1905" b="0"/>
            <wp:wrapTopAndBottom/>
            <wp:docPr id="149911448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14486" name="صورة 14991144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AA2C6" w14:textId="77777777" w:rsidR="00C27C15" w:rsidRDefault="00C27C15" w:rsidP="00043763">
      <w:pPr>
        <w:rPr>
          <w:lang w:val="en-US"/>
        </w:rPr>
      </w:pPr>
    </w:p>
    <w:p w14:paraId="14E3DA4C" w14:textId="77777777" w:rsidR="00C27C15" w:rsidRDefault="00C27C15" w:rsidP="00043763">
      <w:pPr>
        <w:rPr>
          <w:lang w:val="en-US"/>
        </w:rPr>
      </w:pPr>
    </w:p>
    <w:p w14:paraId="4DB06488" w14:textId="77777777" w:rsidR="00C27C15" w:rsidRDefault="00C27C15" w:rsidP="00043763">
      <w:pPr>
        <w:rPr>
          <w:lang w:val="en-US"/>
        </w:rPr>
      </w:pPr>
    </w:p>
    <w:p w14:paraId="3A00D846" w14:textId="77777777" w:rsidR="00C27C15" w:rsidRDefault="00C27C15" w:rsidP="00043763">
      <w:pPr>
        <w:rPr>
          <w:lang w:val="en-US"/>
        </w:rPr>
      </w:pPr>
    </w:p>
    <w:p w14:paraId="3D04C293" w14:textId="5E2F9910" w:rsidR="00C27C15" w:rsidRDefault="00937866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719E76F1" wp14:editId="64812C0B">
            <wp:simplePos x="0" y="0"/>
            <wp:positionH relativeFrom="column">
              <wp:posOffset>350520</wp:posOffset>
            </wp:positionH>
            <wp:positionV relativeFrom="paragraph">
              <wp:posOffset>4779645</wp:posOffset>
            </wp:positionV>
            <wp:extent cx="4460875" cy="3731260"/>
            <wp:effectExtent l="0" t="0" r="0" b="2540"/>
            <wp:wrapTopAndBottom/>
            <wp:docPr id="1916256597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56597" name="صورة 19162565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1A9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0067423" wp14:editId="06675B04">
            <wp:simplePos x="0" y="0"/>
            <wp:positionH relativeFrom="column">
              <wp:posOffset>-175895</wp:posOffset>
            </wp:positionH>
            <wp:positionV relativeFrom="paragraph">
              <wp:posOffset>549275</wp:posOffset>
            </wp:positionV>
            <wp:extent cx="4839335" cy="4300855"/>
            <wp:effectExtent l="0" t="0" r="0" b="4445"/>
            <wp:wrapTopAndBottom/>
            <wp:docPr id="2076270524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70524" name="صورة 20762705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0210">
        <w:rPr>
          <w:lang w:val="en-US"/>
        </w:rPr>
        <w:t>●i</w:t>
      </w:r>
      <w:r w:rsidR="00EF5E06">
        <w:rPr>
          <w:lang w:val="en-US"/>
        </w:rPr>
        <w:t xml:space="preserve">n </w:t>
      </w:r>
      <w:r w:rsidR="00480210">
        <w:rPr>
          <w:lang w:val="en-US"/>
        </w:rPr>
        <w:t>Engineering:</w:t>
      </w:r>
    </w:p>
    <w:p w14:paraId="1F001019" w14:textId="0A8907BE" w:rsidR="00480210" w:rsidRDefault="00480210" w:rsidP="00043763">
      <w:pPr>
        <w:rPr>
          <w:lang w:val="en-US"/>
        </w:rPr>
      </w:pPr>
    </w:p>
    <w:p w14:paraId="74D00FEE" w14:textId="008A1ADC" w:rsidR="00480210" w:rsidRDefault="00480210" w:rsidP="00043763">
      <w:pPr>
        <w:rPr>
          <w:lang w:val="en-US"/>
        </w:rPr>
      </w:pPr>
    </w:p>
    <w:p w14:paraId="3F2C53F5" w14:textId="261CC262" w:rsidR="00A252A6" w:rsidRDefault="0074127E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3859F38E" wp14:editId="64B9159C">
            <wp:simplePos x="0" y="0"/>
            <wp:positionH relativeFrom="column">
              <wp:posOffset>-914400</wp:posOffset>
            </wp:positionH>
            <wp:positionV relativeFrom="paragraph">
              <wp:posOffset>3549650</wp:posOffset>
            </wp:positionV>
            <wp:extent cx="4829175" cy="3049905"/>
            <wp:effectExtent l="0" t="0" r="9525" b="0"/>
            <wp:wrapTopAndBottom/>
            <wp:docPr id="2044638299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38299" name="صورة 20446382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7E1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3D08F25C" wp14:editId="51ADA055">
            <wp:simplePos x="0" y="0"/>
            <wp:positionH relativeFrom="column">
              <wp:posOffset>-265430</wp:posOffset>
            </wp:positionH>
            <wp:positionV relativeFrom="paragraph">
              <wp:posOffset>0</wp:posOffset>
            </wp:positionV>
            <wp:extent cx="4397375" cy="3133725"/>
            <wp:effectExtent l="0" t="0" r="3175" b="9525"/>
            <wp:wrapTopAndBottom/>
            <wp:docPr id="2121954404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4404" name="صورة 212195440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AEEB4" w14:textId="77777777" w:rsidR="00BB1FE0" w:rsidRDefault="00BB1FE0" w:rsidP="00043763">
      <w:pPr>
        <w:rPr>
          <w:lang w:val="en-US"/>
        </w:rPr>
      </w:pPr>
    </w:p>
    <w:p w14:paraId="4E752921" w14:textId="77777777" w:rsidR="00BB1FE0" w:rsidRDefault="00BB1FE0" w:rsidP="00043763">
      <w:pPr>
        <w:rPr>
          <w:lang w:val="en-US"/>
        </w:rPr>
      </w:pPr>
    </w:p>
    <w:p w14:paraId="469434D7" w14:textId="77777777" w:rsidR="00BB1FE0" w:rsidRDefault="00BB1FE0" w:rsidP="00043763">
      <w:pPr>
        <w:rPr>
          <w:lang w:val="en-US"/>
        </w:rPr>
      </w:pPr>
    </w:p>
    <w:p w14:paraId="4CC88BB9" w14:textId="77777777" w:rsidR="00BB1FE0" w:rsidRDefault="00BB1FE0" w:rsidP="00043763">
      <w:pPr>
        <w:rPr>
          <w:lang w:val="en-US"/>
        </w:rPr>
      </w:pPr>
    </w:p>
    <w:p w14:paraId="0B7E6A5D" w14:textId="77777777" w:rsidR="00BB1FE0" w:rsidRDefault="00BB1FE0" w:rsidP="00043763">
      <w:pPr>
        <w:rPr>
          <w:lang w:val="en-US"/>
        </w:rPr>
      </w:pPr>
    </w:p>
    <w:p w14:paraId="5806522F" w14:textId="77777777" w:rsidR="00BB1FE0" w:rsidRDefault="00BB1FE0" w:rsidP="00043763">
      <w:pPr>
        <w:rPr>
          <w:lang w:val="en-US"/>
        </w:rPr>
      </w:pPr>
    </w:p>
    <w:p w14:paraId="5C65C5CC" w14:textId="77777777" w:rsidR="00BB1FE0" w:rsidRDefault="00BB1FE0" w:rsidP="00043763">
      <w:pPr>
        <w:rPr>
          <w:lang w:val="en-US"/>
        </w:rPr>
      </w:pPr>
    </w:p>
    <w:p w14:paraId="16F233C7" w14:textId="11893E9D" w:rsidR="00BB1FE0" w:rsidRDefault="00E617A4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5933C6BB" wp14:editId="2C0DDD09">
            <wp:simplePos x="0" y="0"/>
            <wp:positionH relativeFrom="column">
              <wp:posOffset>-178435</wp:posOffset>
            </wp:positionH>
            <wp:positionV relativeFrom="paragraph">
              <wp:posOffset>296545</wp:posOffset>
            </wp:positionV>
            <wp:extent cx="3964305" cy="2724785"/>
            <wp:effectExtent l="0" t="0" r="0" b="0"/>
            <wp:wrapTopAndBottom/>
            <wp:docPr id="1961525335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335" name="صورة 19615253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5694C" w14:textId="77777777" w:rsidR="00EC46C5" w:rsidRDefault="00EC46C5" w:rsidP="00043763">
      <w:pPr>
        <w:rPr>
          <w:lang w:val="en-US"/>
        </w:rPr>
      </w:pPr>
    </w:p>
    <w:p w14:paraId="6EC75176" w14:textId="11E84265" w:rsidR="00EC46C5" w:rsidRDefault="00EC46C5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1647D843" wp14:editId="6BF8254B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4651375" cy="3503930"/>
            <wp:effectExtent l="0" t="0" r="0" b="1270"/>
            <wp:wrapTopAndBottom/>
            <wp:docPr id="584278831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78831" name="صورة 5842788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0D7CF" w14:textId="77777777" w:rsidR="00F93A75" w:rsidRDefault="00F93A75" w:rsidP="00043763">
      <w:pPr>
        <w:rPr>
          <w:lang w:val="en-US"/>
        </w:rPr>
      </w:pPr>
    </w:p>
    <w:p w14:paraId="348113F9" w14:textId="77777777" w:rsidR="00F93A75" w:rsidRDefault="00F93A75" w:rsidP="00043763">
      <w:pPr>
        <w:rPr>
          <w:lang w:val="en-US"/>
        </w:rPr>
      </w:pPr>
    </w:p>
    <w:p w14:paraId="2125B430" w14:textId="77777777" w:rsidR="00F93A75" w:rsidRDefault="00F93A75" w:rsidP="00043763">
      <w:pPr>
        <w:rPr>
          <w:lang w:val="en-US"/>
        </w:rPr>
      </w:pPr>
    </w:p>
    <w:p w14:paraId="0F5B1830" w14:textId="77777777" w:rsidR="00F93A75" w:rsidRDefault="00F93A75" w:rsidP="00043763">
      <w:pPr>
        <w:rPr>
          <w:lang w:val="en-US"/>
        </w:rPr>
      </w:pPr>
    </w:p>
    <w:p w14:paraId="201A452B" w14:textId="77777777" w:rsidR="00F93A75" w:rsidRDefault="00F93A75" w:rsidP="00043763">
      <w:pPr>
        <w:rPr>
          <w:lang w:val="en-US"/>
        </w:rPr>
      </w:pPr>
    </w:p>
    <w:p w14:paraId="5FFCAD42" w14:textId="77777777" w:rsidR="00F93A75" w:rsidRDefault="00F93A75" w:rsidP="00043763">
      <w:pPr>
        <w:rPr>
          <w:lang w:val="en-US"/>
        </w:rPr>
      </w:pPr>
    </w:p>
    <w:p w14:paraId="4F8DF69B" w14:textId="77777777" w:rsidR="00F93A75" w:rsidRDefault="00F93A75" w:rsidP="00043763">
      <w:pPr>
        <w:rPr>
          <w:lang w:val="en-US"/>
        </w:rPr>
      </w:pPr>
    </w:p>
    <w:p w14:paraId="206AF6CA" w14:textId="4F02E653" w:rsidR="00F93A75" w:rsidRDefault="00F93A75" w:rsidP="00043763">
      <w:pPr>
        <w:rPr>
          <w:lang w:val="en-US"/>
        </w:rPr>
      </w:pPr>
      <w:r>
        <w:rPr>
          <w:lang w:val="en-US"/>
        </w:rPr>
        <w:t xml:space="preserve">Routing table for </w:t>
      </w:r>
      <w:r w:rsidR="00E87DF4">
        <w:rPr>
          <w:lang w:val="en-US"/>
        </w:rPr>
        <w:t xml:space="preserve">Engineering: </w:t>
      </w:r>
    </w:p>
    <w:p w14:paraId="7B303E3C" w14:textId="4284028E" w:rsidR="00E87DF4" w:rsidRDefault="00A451D6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5D62E3AA" wp14:editId="580BE49F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732145" cy="4300855"/>
            <wp:effectExtent l="0" t="0" r="1905" b="4445"/>
            <wp:wrapTopAndBottom/>
            <wp:docPr id="1068663004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63004" name="صورة 10686630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295D4" w14:textId="1E5C84F1" w:rsidR="00D56399" w:rsidRDefault="00A5305D" w:rsidP="00043763">
      <w:pPr>
        <w:rPr>
          <w:lang w:val="en-US"/>
        </w:rPr>
      </w:pPr>
      <w:r>
        <w:rPr>
          <w:lang w:val="en-US"/>
        </w:rPr>
        <w:t>Router rip Engineering:</w:t>
      </w:r>
    </w:p>
    <w:p w14:paraId="347B61C5" w14:textId="6B84D111" w:rsidR="00941E98" w:rsidRDefault="00941E98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615569A4" wp14:editId="02EE129B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732145" cy="3175635"/>
            <wp:effectExtent l="0" t="0" r="1905" b="5715"/>
            <wp:wrapTopAndBottom/>
            <wp:docPr id="205732143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2143" name="صورة 2057321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C15FE" w14:textId="77777777" w:rsidR="006D4C8B" w:rsidRDefault="006D4C8B" w:rsidP="00043763">
      <w:pPr>
        <w:rPr>
          <w:lang w:val="en-US"/>
        </w:rPr>
      </w:pPr>
    </w:p>
    <w:p w14:paraId="245D1430" w14:textId="157C0A51" w:rsidR="006D4C8B" w:rsidRDefault="005D07DB" w:rsidP="00043763">
      <w:pPr>
        <w:rPr>
          <w:lang w:val="en-US"/>
        </w:rPr>
      </w:pPr>
      <w:r>
        <w:rPr>
          <w:lang w:val="en-US"/>
        </w:rPr>
        <w:t>Vlan switch 1</w:t>
      </w:r>
    </w:p>
    <w:p w14:paraId="0A96C967" w14:textId="1ED4A937" w:rsidR="005D07DB" w:rsidRDefault="00584086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5F6C6584" wp14:editId="53F91062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3227070"/>
            <wp:effectExtent l="0" t="0" r="1905" b="0"/>
            <wp:wrapTopAndBottom/>
            <wp:docPr id="1979614238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14238" name="صورة 19796142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91CE0" w14:textId="77777777" w:rsidR="00D56399" w:rsidRDefault="00D56399" w:rsidP="00043763">
      <w:pPr>
        <w:rPr>
          <w:lang w:val="en-US"/>
        </w:rPr>
      </w:pPr>
    </w:p>
    <w:p w14:paraId="60CD2B06" w14:textId="77777777" w:rsidR="00D56399" w:rsidRDefault="00D56399" w:rsidP="00043763">
      <w:pPr>
        <w:rPr>
          <w:lang w:val="en-US"/>
        </w:rPr>
      </w:pPr>
    </w:p>
    <w:p w14:paraId="092B4B70" w14:textId="77777777" w:rsidR="00D56399" w:rsidRDefault="00D56399" w:rsidP="00043763">
      <w:pPr>
        <w:rPr>
          <w:lang w:val="en-US"/>
        </w:rPr>
      </w:pPr>
    </w:p>
    <w:p w14:paraId="763FECE3" w14:textId="1A3C73FA" w:rsidR="00D56399" w:rsidRDefault="00B839C3" w:rsidP="00043763">
      <w:pPr>
        <w:rPr>
          <w:lang w:val="en-US"/>
        </w:rPr>
      </w:pPr>
      <w:r>
        <w:rPr>
          <w:lang w:val="en-US"/>
        </w:rPr>
        <w:t>Password Router 12</w:t>
      </w:r>
      <w:r w:rsidR="007A267F">
        <w:rPr>
          <w:lang w:val="en-US"/>
        </w:rPr>
        <w:t>3 (Engineering)</w:t>
      </w:r>
    </w:p>
    <w:p w14:paraId="76A2BA00" w14:textId="66DE440F" w:rsidR="007A267F" w:rsidRDefault="00822AF6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E5EDA7" wp14:editId="66351D84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2400300"/>
            <wp:effectExtent l="0" t="0" r="1905" b="0"/>
            <wp:wrapTopAndBottom/>
            <wp:docPr id="1413214555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14555" name="صورة 141321455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95711" w14:textId="77777777" w:rsidR="00822AF6" w:rsidRDefault="00822AF6" w:rsidP="00043763">
      <w:pPr>
        <w:rPr>
          <w:lang w:val="en-US"/>
        </w:rPr>
      </w:pPr>
    </w:p>
    <w:p w14:paraId="2F9168D4" w14:textId="77777777" w:rsidR="00822AF6" w:rsidRDefault="00822AF6" w:rsidP="00043763">
      <w:pPr>
        <w:rPr>
          <w:lang w:val="en-US"/>
        </w:rPr>
      </w:pPr>
    </w:p>
    <w:p w14:paraId="64BE31BF" w14:textId="54D99B92" w:rsidR="00822AF6" w:rsidRDefault="00742B8C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3B32138B" wp14:editId="660C2FC8">
            <wp:simplePos x="0" y="0"/>
            <wp:positionH relativeFrom="column">
              <wp:posOffset>-123190</wp:posOffset>
            </wp:positionH>
            <wp:positionV relativeFrom="paragraph">
              <wp:posOffset>186690</wp:posOffset>
            </wp:positionV>
            <wp:extent cx="4369435" cy="2854325"/>
            <wp:effectExtent l="0" t="0" r="0" b="3175"/>
            <wp:wrapTopAndBottom/>
            <wp:docPr id="1684345541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45541" name="صورة 16843455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5705B2" w14:textId="3448BCAA" w:rsidR="00742B8C" w:rsidRDefault="004705BB" w:rsidP="00043763">
      <w:pPr>
        <w:rPr>
          <w:lang w:val="en-US"/>
        </w:rPr>
      </w:pPr>
      <w:r>
        <w:rPr>
          <w:lang w:val="en-US"/>
        </w:rPr>
        <w:t xml:space="preserve">Password switch 1 :123 </w:t>
      </w:r>
    </w:p>
    <w:p w14:paraId="55E759D6" w14:textId="2C5A5217" w:rsidR="0056096D" w:rsidRDefault="004318BC" w:rsidP="00043763">
      <w:pPr>
        <w:rPr>
          <w:lang w:val="en-US"/>
        </w:rPr>
      </w:pPr>
      <w:r>
        <w:rPr>
          <w:lang w:val="en-US"/>
        </w:rPr>
        <w:t xml:space="preserve">Static Router  Engineering </w:t>
      </w:r>
    </w:p>
    <w:p w14:paraId="241B7AB7" w14:textId="198A2D12" w:rsidR="003B7A81" w:rsidRDefault="003B7A81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64EFC8E7" wp14:editId="2B58E9AC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732145" cy="3227070"/>
            <wp:effectExtent l="0" t="0" r="1905" b="0"/>
            <wp:wrapTopAndBottom/>
            <wp:docPr id="326497993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97993" name="صورة 3264979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D3D0A" w14:textId="77777777" w:rsidR="008113C3" w:rsidRDefault="008113C3" w:rsidP="00043763">
      <w:pPr>
        <w:rPr>
          <w:lang w:val="en-US"/>
        </w:rPr>
      </w:pPr>
    </w:p>
    <w:p w14:paraId="3AAA32B1" w14:textId="77777777" w:rsidR="008113C3" w:rsidRDefault="008113C3" w:rsidP="00043763">
      <w:pPr>
        <w:rPr>
          <w:lang w:val="en-US"/>
        </w:rPr>
      </w:pPr>
    </w:p>
    <w:p w14:paraId="517103AF" w14:textId="77777777" w:rsidR="008113C3" w:rsidRDefault="008113C3" w:rsidP="00043763">
      <w:pPr>
        <w:rPr>
          <w:lang w:val="en-US"/>
        </w:rPr>
      </w:pPr>
    </w:p>
    <w:p w14:paraId="66D30AFC" w14:textId="77777777" w:rsidR="008113C3" w:rsidRDefault="008113C3" w:rsidP="00043763">
      <w:pPr>
        <w:rPr>
          <w:lang w:val="en-US"/>
        </w:rPr>
      </w:pPr>
    </w:p>
    <w:p w14:paraId="00828366" w14:textId="470D3B75" w:rsidR="008113C3" w:rsidRDefault="00841346" w:rsidP="00043763">
      <w:pPr>
        <w:rPr>
          <w:lang w:val="en-US"/>
        </w:rPr>
      </w:pPr>
      <w:r>
        <w:rPr>
          <w:lang w:val="en-US"/>
        </w:rPr>
        <w:lastRenderedPageBreak/>
        <w:t>Telnet switch 1</w:t>
      </w:r>
    </w:p>
    <w:p w14:paraId="5AFE806D" w14:textId="1F4F1582" w:rsidR="001D3872" w:rsidRDefault="001D3872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37F8ECC6" wp14:editId="2A4DB7D3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732145" cy="2971165"/>
            <wp:effectExtent l="0" t="0" r="1905" b="635"/>
            <wp:wrapTopAndBottom/>
            <wp:docPr id="1239822121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22121" name="صورة 12398221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BACA0" w14:textId="77777777" w:rsidR="001D3872" w:rsidRDefault="001D3872" w:rsidP="00043763">
      <w:pPr>
        <w:rPr>
          <w:lang w:val="en-US"/>
        </w:rPr>
      </w:pPr>
    </w:p>
    <w:p w14:paraId="0271F565" w14:textId="684F9E56" w:rsidR="001D3872" w:rsidRDefault="001D3872" w:rsidP="00043763">
      <w:pPr>
        <w:rPr>
          <w:lang w:val="en-US"/>
        </w:rPr>
      </w:pPr>
    </w:p>
    <w:p w14:paraId="7C4E64EE" w14:textId="517A421A" w:rsidR="003A4A02" w:rsidRDefault="00D96875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20F673B4" wp14:editId="14B106F5">
            <wp:simplePos x="0" y="0"/>
            <wp:positionH relativeFrom="column">
              <wp:posOffset>97155</wp:posOffset>
            </wp:positionH>
            <wp:positionV relativeFrom="paragraph">
              <wp:posOffset>502285</wp:posOffset>
            </wp:positionV>
            <wp:extent cx="5732145" cy="4300855"/>
            <wp:effectExtent l="0" t="0" r="1905" b="4445"/>
            <wp:wrapTopAndBottom/>
            <wp:docPr id="880901898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01898" name="صورة 88090189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D30">
        <w:rPr>
          <w:lang w:val="en-US"/>
        </w:rPr>
        <w:t>In medicine :</w:t>
      </w:r>
    </w:p>
    <w:p w14:paraId="15E37898" w14:textId="7B2FFC6B" w:rsidR="009B3D6E" w:rsidRDefault="00D81B44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7AF38975" wp14:editId="61EDE96F">
            <wp:simplePos x="0" y="0"/>
            <wp:positionH relativeFrom="column">
              <wp:posOffset>-55245</wp:posOffset>
            </wp:positionH>
            <wp:positionV relativeFrom="paragraph">
              <wp:posOffset>156210</wp:posOffset>
            </wp:positionV>
            <wp:extent cx="4700270" cy="3730625"/>
            <wp:effectExtent l="0" t="0" r="5080" b="3175"/>
            <wp:wrapTopAndBottom/>
            <wp:docPr id="179622888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28881" name="صورة 17962288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17C65" w14:textId="2E3FF889" w:rsidR="002D3184" w:rsidRDefault="007737BE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672E5EA2" wp14:editId="081D0F88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725035" cy="4302760"/>
            <wp:effectExtent l="0" t="0" r="0" b="2540"/>
            <wp:wrapTopAndBottom/>
            <wp:docPr id="1716047996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47996" name="صورة 171604799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728093" w14:textId="77777777" w:rsidR="007737BE" w:rsidRDefault="007737BE" w:rsidP="00043763">
      <w:pPr>
        <w:rPr>
          <w:lang w:val="en-US"/>
        </w:rPr>
      </w:pPr>
    </w:p>
    <w:p w14:paraId="48949B77" w14:textId="451D09A2" w:rsidR="007737BE" w:rsidRDefault="00B21424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06076AA4" wp14:editId="502256DD">
            <wp:simplePos x="0" y="0"/>
            <wp:positionH relativeFrom="column">
              <wp:posOffset>-282575</wp:posOffset>
            </wp:positionH>
            <wp:positionV relativeFrom="paragraph">
              <wp:posOffset>284480</wp:posOffset>
            </wp:positionV>
            <wp:extent cx="4307840" cy="3129280"/>
            <wp:effectExtent l="0" t="0" r="0" b="0"/>
            <wp:wrapTopAndBottom/>
            <wp:docPr id="337665697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65697" name="صورة 33766569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F978" w14:textId="77777777" w:rsidR="00E6480C" w:rsidRDefault="00E6480C" w:rsidP="00043763">
      <w:pPr>
        <w:rPr>
          <w:lang w:val="en-US"/>
        </w:rPr>
      </w:pPr>
    </w:p>
    <w:p w14:paraId="64FB0FE7" w14:textId="5F76F5C7" w:rsidR="00AE4F6B" w:rsidRDefault="00AE4F6B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71BFCC4D" wp14:editId="1AF4E939">
            <wp:simplePos x="0" y="0"/>
            <wp:positionH relativeFrom="column">
              <wp:posOffset>-677545</wp:posOffset>
            </wp:positionH>
            <wp:positionV relativeFrom="paragraph">
              <wp:posOffset>450215</wp:posOffset>
            </wp:positionV>
            <wp:extent cx="4425315" cy="3252470"/>
            <wp:effectExtent l="0" t="0" r="0" b="5080"/>
            <wp:wrapTopAndBottom/>
            <wp:docPr id="1129005788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05788" name="صورة 11290057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5CE29" w14:textId="77777777" w:rsidR="00AE4F6B" w:rsidRDefault="00AE4F6B" w:rsidP="00043763">
      <w:pPr>
        <w:rPr>
          <w:lang w:val="en-US"/>
        </w:rPr>
      </w:pPr>
    </w:p>
    <w:p w14:paraId="37CA6576" w14:textId="77777777" w:rsidR="00AE4F6B" w:rsidRDefault="00AE4F6B" w:rsidP="00043763">
      <w:pPr>
        <w:rPr>
          <w:lang w:val="en-US"/>
        </w:rPr>
      </w:pPr>
    </w:p>
    <w:p w14:paraId="1245CDCD" w14:textId="77777777" w:rsidR="00AE4F6B" w:rsidRDefault="00AE4F6B" w:rsidP="00043763">
      <w:pPr>
        <w:rPr>
          <w:lang w:val="en-US"/>
        </w:rPr>
      </w:pPr>
    </w:p>
    <w:p w14:paraId="35973123" w14:textId="77777777" w:rsidR="00617FF3" w:rsidRDefault="00617FF3" w:rsidP="00043763">
      <w:pPr>
        <w:rPr>
          <w:lang w:val="en-US"/>
        </w:rPr>
      </w:pPr>
    </w:p>
    <w:p w14:paraId="638E9A17" w14:textId="77777777" w:rsidR="00617FF3" w:rsidRDefault="00617FF3" w:rsidP="00043763">
      <w:pPr>
        <w:rPr>
          <w:lang w:val="en-US"/>
        </w:rPr>
      </w:pPr>
    </w:p>
    <w:p w14:paraId="3729D0B8" w14:textId="77777777" w:rsidR="00617FF3" w:rsidRDefault="00617FF3" w:rsidP="00043763">
      <w:pPr>
        <w:rPr>
          <w:lang w:val="en-US"/>
        </w:rPr>
      </w:pPr>
    </w:p>
    <w:p w14:paraId="30F51381" w14:textId="77777777" w:rsidR="00833B53" w:rsidRDefault="00833B53" w:rsidP="00043763">
      <w:pPr>
        <w:rPr>
          <w:lang w:val="en-US"/>
        </w:rPr>
      </w:pPr>
    </w:p>
    <w:p w14:paraId="33533D8E" w14:textId="443B787F" w:rsidR="00833B53" w:rsidRDefault="00833B53" w:rsidP="00043763">
      <w:pPr>
        <w:rPr>
          <w:lang w:val="en-US"/>
        </w:rPr>
      </w:pPr>
    </w:p>
    <w:p w14:paraId="582E4CA4" w14:textId="20429CB7" w:rsidR="00617FF3" w:rsidRDefault="00833B53" w:rsidP="0004376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7F931C3F" wp14:editId="1B6D3D51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4614545" cy="4300855"/>
            <wp:effectExtent l="0" t="0" r="0" b="4445"/>
            <wp:wrapTopAndBottom/>
            <wp:docPr id="913801447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1447" name="صورة 9138014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732F09" w14:textId="77777777" w:rsidR="009A3E14" w:rsidRDefault="009A3E14" w:rsidP="00043763">
      <w:pPr>
        <w:rPr>
          <w:lang w:val="en-US"/>
        </w:rPr>
      </w:pPr>
    </w:p>
    <w:p w14:paraId="7A877907" w14:textId="6703D420" w:rsidR="009A3E14" w:rsidRDefault="00E53EC2" w:rsidP="00043763">
      <w:pPr>
        <w:rPr>
          <w:lang w:val="en-US"/>
        </w:rPr>
      </w:pPr>
      <w:r>
        <w:rPr>
          <w:lang w:val="en-US"/>
        </w:rPr>
        <w:t>Routing table for medicine</w:t>
      </w:r>
      <w:r w:rsidR="0005036A">
        <w:rPr>
          <w:lang w:val="en-US"/>
        </w:rPr>
        <w:t>:</w:t>
      </w:r>
    </w:p>
    <w:p w14:paraId="728D94C0" w14:textId="70438B48" w:rsidR="0005036A" w:rsidRDefault="0005036A" w:rsidP="00043763">
      <w:pPr>
        <w:rPr>
          <w:lang w:val="en-US"/>
        </w:rPr>
      </w:pPr>
    </w:p>
    <w:p w14:paraId="361F7ED8" w14:textId="77777777" w:rsidR="00F605DB" w:rsidRDefault="00F605DB" w:rsidP="00043763">
      <w:pPr>
        <w:rPr>
          <w:lang w:val="en-US"/>
        </w:rPr>
      </w:pPr>
    </w:p>
    <w:p w14:paraId="2BD54007" w14:textId="77777777" w:rsidR="00F605DB" w:rsidRDefault="00F605DB" w:rsidP="00043763">
      <w:pPr>
        <w:rPr>
          <w:lang w:val="en-US"/>
        </w:rPr>
      </w:pPr>
    </w:p>
    <w:p w14:paraId="19E45050" w14:textId="77777777" w:rsidR="00F605DB" w:rsidRDefault="00F605DB" w:rsidP="00043763">
      <w:pPr>
        <w:rPr>
          <w:lang w:val="en-US"/>
        </w:rPr>
      </w:pPr>
    </w:p>
    <w:p w14:paraId="2FAC09E5" w14:textId="77777777" w:rsidR="00F605DB" w:rsidRDefault="00F605DB" w:rsidP="00043763">
      <w:pPr>
        <w:rPr>
          <w:lang w:val="en-US"/>
        </w:rPr>
      </w:pPr>
    </w:p>
    <w:p w14:paraId="1FA75E7B" w14:textId="77777777" w:rsidR="00F605DB" w:rsidRDefault="00F605DB" w:rsidP="00043763">
      <w:pPr>
        <w:rPr>
          <w:lang w:val="en-US"/>
        </w:rPr>
      </w:pPr>
    </w:p>
    <w:p w14:paraId="25CC2A10" w14:textId="77777777" w:rsidR="00F605DB" w:rsidRDefault="00F605DB" w:rsidP="00043763">
      <w:pPr>
        <w:rPr>
          <w:lang w:val="en-US"/>
        </w:rPr>
      </w:pPr>
    </w:p>
    <w:p w14:paraId="6DC0DEB9" w14:textId="77777777" w:rsidR="00F605DB" w:rsidRDefault="00F605DB" w:rsidP="00043763">
      <w:pPr>
        <w:rPr>
          <w:lang w:val="en-US"/>
        </w:rPr>
      </w:pPr>
    </w:p>
    <w:p w14:paraId="4FB81B58" w14:textId="43B12B68" w:rsidR="00F605DB" w:rsidRDefault="009E45D2" w:rsidP="0004376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7EDB1B5B" wp14:editId="05EA7DEA">
            <wp:simplePos x="0" y="0"/>
            <wp:positionH relativeFrom="column">
              <wp:posOffset>0</wp:posOffset>
            </wp:positionH>
            <wp:positionV relativeFrom="paragraph">
              <wp:posOffset>1450975</wp:posOffset>
            </wp:positionV>
            <wp:extent cx="4669790" cy="4958080"/>
            <wp:effectExtent l="0" t="0" r="0" b="0"/>
            <wp:wrapTopAndBottom/>
            <wp:docPr id="773902909" name="صورة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2909" name="صورة 7739029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00848" w14:textId="77777777" w:rsidR="009E45D2" w:rsidRDefault="009E45D2" w:rsidP="00043763">
      <w:pPr>
        <w:rPr>
          <w:lang w:val="en-US"/>
        </w:rPr>
      </w:pPr>
    </w:p>
    <w:p w14:paraId="49296F00" w14:textId="77777777" w:rsidR="00F00FE2" w:rsidRDefault="00F00FE2" w:rsidP="00043763">
      <w:pPr>
        <w:rPr>
          <w:lang w:val="en-US"/>
        </w:rPr>
      </w:pPr>
    </w:p>
    <w:p w14:paraId="308EC585" w14:textId="77777777" w:rsidR="00F00FE2" w:rsidRDefault="00F00FE2" w:rsidP="00043763">
      <w:pPr>
        <w:rPr>
          <w:lang w:val="en-US"/>
        </w:rPr>
      </w:pPr>
    </w:p>
    <w:p w14:paraId="54E7B434" w14:textId="77777777" w:rsidR="00F00FE2" w:rsidRDefault="00F00FE2" w:rsidP="00043763">
      <w:pPr>
        <w:rPr>
          <w:lang w:val="en-US"/>
        </w:rPr>
      </w:pPr>
    </w:p>
    <w:p w14:paraId="0A65E1DD" w14:textId="77777777" w:rsidR="00F00FE2" w:rsidRDefault="00F00FE2" w:rsidP="00043763">
      <w:pPr>
        <w:rPr>
          <w:lang w:val="en-US"/>
        </w:rPr>
      </w:pPr>
    </w:p>
    <w:p w14:paraId="098D8DE4" w14:textId="77777777" w:rsidR="00F00FE2" w:rsidRDefault="00F00FE2" w:rsidP="00043763">
      <w:pPr>
        <w:rPr>
          <w:lang w:val="en-US"/>
        </w:rPr>
      </w:pPr>
    </w:p>
    <w:p w14:paraId="274C861C" w14:textId="77777777" w:rsidR="00F00FE2" w:rsidRDefault="00F00FE2" w:rsidP="00043763">
      <w:pPr>
        <w:rPr>
          <w:lang w:val="en-US"/>
        </w:rPr>
      </w:pPr>
    </w:p>
    <w:p w14:paraId="4ADD7447" w14:textId="77777777" w:rsidR="00F00FE2" w:rsidRDefault="00F00FE2" w:rsidP="00043763">
      <w:pPr>
        <w:rPr>
          <w:lang w:val="en-US"/>
        </w:rPr>
      </w:pPr>
    </w:p>
    <w:p w14:paraId="401BE868" w14:textId="77777777" w:rsidR="00F00FE2" w:rsidRDefault="00F00FE2" w:rsidP="00043763">
      <w:pPr>
        <w:rPr>
          <w:lang w:val="en-US"/>
        </w:rPr>
      </w:pPr>
    </w:p>
    <w:p w14:paraId="33413629" w14:textId="77777777" w:rsidR="00F00FE2" w:rsidRDefault="00F00FE2" w:rsidP="00043763">
      <w:pPr>
        <w:rPr>
          <w:lang w:val="en-US"/>
        </w:rPr>
      </w:pPr>
    </w:p>
    <w:p w14:paraId="700867A3" w14:textId="77777777" w:rsidR="00F00FE2" w:rsidRDefault="00F00FE2" w:rsidP="00043763">
      <w:pPr>
        <w:rPr>
          <w:lang w:val="en-US"/>
        </w:rPr>
      </w:pPr>
    </w:p>
    <w:p w14:paraId="09D7CF00" w14:textId="77777777" w:rsidR="00F00FE2" w:rsidRDefault="00F00FE2" w:rsidP="00043763">
      <w:pPr>
        <w:rPr>
          <w:lang w:val="en-US"/>
        </w:rPr>
      </w:pPr>
    </w:p>
    <w:p w14:paraId="51813D42" w14:textId="293BA2DC" w:rsidR="00F00FE2" w:rsidRDefault="009E446A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3CF5F36E" wp14:editId="42E07C82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3227070"/>
            <wp:effectExtent l="0" t="0" r="1905" b="0"/>
            <wp:wrapTopAndBottom/>
            <wp:docPr id="626018444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8444" name="صورة 6260184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6CE">
        <w:rPr>
          <w:lang w:val="en-US"/>
        </w:rPr>
        <w:t xml:space="preserve">Router rip </w:t>
      </w:r>
    </w:p>
    <w:p w14:paraId="0BD3EE6E" w14:textId="77777777" w:rsidR="009E446A" w:rsidRDefault="009E446A" w:rsidP="009E446A">
      <w:pPr>
        <w:rPr>
          <w:lang w:val="en-US"/>
        </w:rPr>
      </w:pPr>
    </w:p>
    <w:p w14:paraId="1C3506B5" w14:textId="159938A8" w:rsidR="009E446A" w:rsidRDefault="00E5346C" w:rsidP="009E446A">
      <w:pPr>
        <w:rPr>
          <w:lang w:val="en-US"/>
        </w:rPr>
      </w:pPr>
      <w:r>
        <w:rPr>
          <w:lang w:val="en-US"/>
        </w:rPr>
        <w:t xml:space="preserve">Vlan </w:t>
      </w:r>
      <w:r w:rsidR="00390457">
        <w:rPr>
          <w:lang w:val="en-US"/>
        </w:rPr>
        <w:t xml:space="preserve">in switch of Medicine </w:t>
      </w:r>
    </w:p>
    <w:p w14:paraId="73182146" w14:textId="3C6DABE4" w:rsidR="00390457" w:rsidRDefault="00390457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56682D1B" wp14:editId="27C01AAB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732145" cy="3227070"/>
            <wp:effectExtent l="0" t="0" r="1905" b="0"/>
            <wp:wrapTopAndBottom/>
            <wp:docPr id="1265720487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0487" name="صورة 126572048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AAAE0" w14:textId="77777777" w:rsidR="00144E6E" w:rsidRDefault="00144E6E" w:rsidP="009E446A">
      <w:pPr>
        <w:rPr>
          <w:lang w:val="en-US"/>
        </w:rPr>
      </w:pPr>
    </w:p>
    <w:p w14:paraId="7EFFD46B" w14:textId="77777777" w:rsidR="00144E6E" w:rsidRDefault="00144E6E" w:rsidP="009E446A">
      <w:pPr>
        <w:rPr>
          <w:lang w:val="en-US"/>
        </w:rPr>
      </w:pPr>
    </w:p>
    <w:p w14:paraId="04F7933A" w14:textId="77777777" w:rsidR="00144E6E" w:rsidRDefault="00144E6E" w:rsidP="009E446A">
      <w:pPr>
        <w:rPr>
          <w:lang w:val="en-US"/>
        </w:rPr>
      </w:pPr>
    </w:p>
    <w:p w14:paraId="79946C6F" w14:textId="77777777" w:rsidR="00144E6E" w:rsidRDefault="00144E6E" w:rsidP="009E446A">
      <w:pPr>
        <w:rPr>
          <w:lang w:val="en-US"/>
        </w:rPr>
      </w:pPr>
    </w:p>
    <w:p w14:paraId="76B763EA" w14:textId="4AC0DBDB" w:rsidR="00144E6E" w:rsidRDefault="00313DE0" w:rsidP="009E446A">
      <w:pPr>
        <w:rPr>
          <w:lang w:val="en-US"/>
        </w:rPr>
      </w:pPr>
      <w:r>
        <w:rPr>
          <w:lang w:val="en-US"/>
        </w:rPr>
        <w:t xml:space="preserve">Password </w:t>
      </w:r>
      <w:r w:rsidR="000F7E60">
        <w:rPr>
          <w:lang w:val="en-US"/>
        </w:rPr>
        <w:t>to Router and switch of Medicine</w:t>
      </w:r>
      <w:r w:rsidR="006B5B7F">
        <w:rPr>
          <w:lang w:val="en-US"/>
        </w:rPr>
        <w:t>:123</w:t>
      </w:r>
    </w:p>
    <w:p w14:paraId="38A65E72" w14:textId="7C410541" w:rsidR="006B5B7F" w:rsidRDefault="006B5B7F" w:rsidP="009E446A">
      <w:pPr>
        <w:rPr>
          <w:lang w:val="en-US"/>
        </w:rPr>
      </w:pPr>
      <w:r>
        <w:rPr>
          <w:lang w:val="en-US"/>
        </w:rPr>
        <w:t xml:space="preserve">Password to Router and switch of </w:t>
      </w:r>
      <w:r w:rsidR="003D2D6F">
        <w:rPr>
          <w:lang w:val="en-US"/>
        </w:rPr>
        <w:t>Engineering:123</w:t>
      </w:r>
    </w:p>
    <w:p w14:paraId="1BC22A8B" w14:textId="21E50A23" w:rsidR="003D2D6F" w:rsidRDefault="003D2D6F" w:rsidP="009E446A">
      <w:pPr>
        <w:rPr>
          <w:lang w:val="en-US"/>
        </w:rPr>
      </w:pPr>
      <w:r>
        <w:rPr>
          <w:lang w:val="en-US"/>
        </w:rPr>
        <w:t xml:space="preserve">Password to Router and </w:t>
      </w:r>
      <w:r w:rsidR="00D278B6">
        <w:rPr>
          <w:lang w:val="en-US"/>
        </w:rPr>
        <w:t xml:space="preserve">switch of computer science:123 </w:t>
      </w:r>
    </w:p>
    <w:p w14:paraId="45A20EA3" w14:textId="71EA5190" w:rsidR="00D278B6" w:rsidRDefault="00D278B6" w:rsidP="009E446A">
      <w:pPr>
        <w:rPr>
          <w:lang w:val="en-US"/>
        </w:rPr>
      </w:pPr>
      <w:r>
        <w:rPr>
          <w:lang w:val="en-US"/>
        </w:rPr>
        <w:t xml:space="preserve">Password to </w:t>
      </w:r>
      <w:r w:rsidR="009833B2">
        <w:rPr>
          <w:lang w:val="en-US"/>
        </w:rPr>
        <w:t>Router and switch of administration :123</w:t>
      </w:r>
    </w:p>
    <w:p w14:paraId="3FAB6439" w14:textId="16037398" w:rsidR="008B5EFF" w:rsidRDefault="001A16A3" w:rsidP="009E446A">
      <w:pPr>
        <w:rPr>
          <w:lang w:val="en-US"/>
        </w:rPr>
      </w:pPr>
      <w:r>
        <w:rPr>
          <w:lang w:val="en-US"/>
        </w:rPr>
        <w:t xml:space="preserve"> </w:t>
      </w:r>
    </w:p>
    <w:p w14:paraId="603593A2" w14:textId="6F649D0B" w:rsidR="001A16A3" w:rsidRDefault="001A16A3" w:rsidP="009E446A">
      <w:pPr>
        <w:rPr>
          <w:lang w:val="en-US"/>
        </w:rPr>
      </w:pPr>
      <w:r>
        <w:rPr>
          <w:lang w:val="en-US"/>
        </w:rPr>
        <w:t xml:space="preserve">Static Router:medicine </w:t>
      </w:r>
    </w:p>
    <w:p w14:paraId="78F0D75E" w14:textId="223ABE24" w:rsidR="001A16A3" w:rsidRDefault="001A16A3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429D1E08" wp14:editId="743F7F0B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3227070"/>
            <wp:effectExtent l="0" t="0" r="1905" b="0"/>
            <wp:wrapTopAndBottom/>
            <wp:docPr id="679450831" name="صورة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50831" name="صورة 6794508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47574" w14:textId="77777777" w:rsidR="00926229" w:rsidRDefault="00926229" w:rsidP="009E446A">
      <w:pPr>
        <w:rPr>
          <w:lang w:val="en-US"/>
        </w:rPr>
      </w:pPr>
    </w:p>
    <w:p w14:paraId="7DEDB7D0" w14:textId="234E98C0" w:rsidR="00926229" w:rsidRDefault="00926229" w:rsidP="009E446A">
      <w:pPr>
        <w:rPr>
          <w:lang w:val="en-US"/>
        </w:rPr>
      </w:pPr>
      <w:r>
        <w:rPr>
          <w:lang w:val="en-US"/>
        </w:rPr>
        <w:t>Telnet:</w:t>
      </w:r>
    </w:p>
    <w:p w14:paraId="484ECCA3" w14:textId="4C37EC1D" w:rsidR="00926229" w:rsidRDefault="00D8788B" w:rsidP="009E446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1869FFE9" wp14:editId="38BD676B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6663690"/>
            <wp:effectExtent l="0" t="0" r="1905" b="3810"/>
            <wp:wrapTopAndBottom/>
            <wp:docPr id="1909814079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14079" name="صورة 190981407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5D776" w14:textId="77777777" w:rsidR="00D62480" w:rsidRDefault="00D62480" w:rsidP="009E446A">
      <w:pPr>
        <w:rPr>
          <w:lang w:val="en-US"/>
        </w:rPr>
      </w:pPr>
    </w:p>
    <w:p w14:paraId="6F4C770E" w14:textId="77777777" w:rsidR="00D62480" w:rsidRDefault="00D62480" w:rsidP="009E446A">
      <w:pPr>
        <w:rPr>
          <w:lang w:val="en-US"/>
        </w:rPr>
      </w:pPr>
    </w:p>
    <w:p w14:paraId="49295AEE" w14:textId="77777777" w:rsidR="00D62480" w:rsidRDefault="00D62480" w:rsidP="009E446A">
      <w:pPr>
        <w:rPr>
          <w:lang w:val="en-US"/>
        </w:rPr>
      </w:pPr>
    </w:p>
    <w:p w14:paraId="4C14F258" w14:textId="77777777" w:rsidR="00D62480" w:rsidRDefault="00D62480" w:rsidP="009E446A">
      <w:pPr>
        <w:rPr>
          <w:lang w:val="en-US"/>
        </w:rPr>
      </w:pPr>
    </w:p>
    <w:p w14:paraId="14FB9C61" w14:textId="77777777" w:rsidR="00D62480" w:rsidRDefault="00D62480" w:rsidP="009E446A">
      <w:pPr>
        <w:rPr>
          <w:lang w:val="en-US"/>
        </w:rPr>
      </w:pPr>
    </w:p>
    <w:p w14:paraId="6B0E0DEB" w14:textId="77777777" w:rsidR="004E6E16" w:rsidRDefault="004E6E16" w:rsidP="009E446A">
      <w:pPr>
        <w:rPr>
          <w:lang w:val="en-US"/>
        </w:rPr>
      </w:pPr>
    </w:p>
    <w:p w14:paraId="4098156F" w14:textId="2C5F9C1B" w:rsidR="004E6E16" w:rsidRDefault="004E6E16" w:rsidP="009E446A">
      <w:pPr>
        <w:rPr>
          <w:lang w:val="en-US"/>
        </w:rPr>
      </w:pPr>
    </w:p>
    <w:p w14:paraId="7E2650EB" w14:textId="77777777" w:rsidR="004E6E16" w:rsidRDefault="004E6E16" w:rsidP="009E446A">
      <w:pPr>
        <w:rPr>
          <w:lang w:val="en-US"/>
        </w:rPr>
      </w:pPr>
    </w:p>
    <w:p w14:paraId="6C5895D6" w14:textId="23D7934E" w:rsidR="004E6E16" w:rsidRDefault="00DE3A64" w:rsidP="009E446A">
      <w:pPr>
        <w:rPr>
          <w:lang w:val="en-US"/>
        </w:rPr>
      </w:pPr>
      <w:r>
        <w:rPr>
          <w:lang w:val="en-US"/>
        </w:rPr>
        <w:t>In  administration:</w:t>
      </w:r>
    </w:p>
    <w:p w14:paraId="0D68FDDF" w14:textId="4C4AC7E9" w:rsidR="00DE3A64" w:rsidRDefault="00B723A6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6BE401D8" wp14:editId="5AF4D38E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446270" cy="3217545"/>
            <wp:effectExtent l="0" t="0" r="0" b="1905"/>
            <wp:wrapTopAndBottom/>
            <wp:docPr id="1787496145" name="صورة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6145" name="صورة 17874961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FF9F3" w14:textId="77777777" w:rsidR="00B66677" w:rsidRDefault="00B66677" w:rsidP="009E446A">
      <w:pPr>
        <w:rPr>
          <w:lang w:val="en-US"/>
        </w:rPr>
      </w:pPr>
    </w:p>
    <w:p w14:paraId="5BDD7C42" w14:textId="67532E29" w:rsidR="00B66677" w:rsidRDefault="001B5442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7D1EDB8B" wp14:editId="42CD2963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4145915" cy="2393950"/>
            <wp:effectExtent l="0" t="0" r="6985" b="6350"/>
            <wp:wrapTopAndBottom/>
            <wp:docPr id="463765610" name="صورة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65610" name="صورة 46376561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746A0" w14:textId="77777777" w:rsidR="00B80FF3" w:rsidRDefault="00B80FF3" w:rsidP="009E446A">
      <w:pPr>
        <w:rPr>
          <w:lang w:val="en-US"/>
        </w:rPr>
      </w:pPr>
    </w:p>
    <w:p w14:paraId="2A56A019" w14:textId="77777777" w:rsidR="00B80FF3" w:rsidRDefault="00B80FF3" w:rsidP="009E446A">
      <w:pPr>
        <w:rPr>
          <w:lang w:val="en-US"/>
        </w:rPr>
      </w:pPr>
    </w:p>
    <w:p w14:paraId="74535C4C" w14:textId="77777777" w:rsidR="00B80FF3" w:rsidRDefault="00B80FF3" w:rsidP="009E446A">
      <w:pPr>
        <w:rPr>
          <w:lang w:val="en-US"/>
        </w:rPr>
      </w:pPr>
    </w:p>
    <w:p w14:paraId="15A91548" w14:textId="77777777" w:rsidR="00B80FF3" w:rsidRDefault="00B80FF3" w:rsidP="009E446A">
      <w:pPr>
        <w:rPr>
          <w:lang w:val="en-US"/>
        </w:rPr>
      </w:pPr>
    </w:p>
    <w:p w14:paraId="718392C1" w14:textId="77777777" w:rsidR="00B80FF3" w:rsidRDefault="00B80FF3" w:rsidP="009E446A">
      <w:pPr>
        <w:rPr>
          <w:lang w:val="en-US"/>
        </w:rPr>
      </w:pPr>
    </w:p>
    <w:p w14:paraId="5EECE737" w14:textId="77777777" w:rsidR="00B80FF3" w:rsidRDefault="00B80FF3" w:rsidP="009E446A">
      <w:pPr>
        <w:rPr>
          <w:lang w:val="en-US"/>
        </w:rPr>
      </w:pPr>
    </w:p>
    <w:p w14:paraId="5C671177" w14:textId="2485AED3" w:rsidR="00B80FF3" w:rsidRDefault="008909E1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37908A60" wp14:editId="6762E7C2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4467225" cy="3190875"/>
            <wp:effectExtent l="0" t="0" r="9525" b="9525"/>
            <wp:wrapTopAndBottom/>
            <wp:docPr id="1536309633" name="صورة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9633" name="صورة 15363096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E4030" w14:textId="77777777" w:rsidR="00C56A24" w:rsidRDefault="00C56A24" w:rsidP="009E446A">
      <w:pPr>
        <w:rPr>
          <w:lang w:val="en-US"/>
        </w:rPr>
      </w:pPr>
    </w:p>
    <w:p w14:paraId="190B0038" w14:textId="701D1B5B" w:rsidR="00C56A24" w:rsidRDefault="007547A3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27AF73FC" wp14:editId="49787AE3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4843780" cy="3378200"/>
            <wp:effectExtent l="0" t="0" r="0" b="0"/>
            <wp:wrapTopAndBottom/>
            <wp:docPr id="92228025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8025" name="صورة 9222802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E5165" w14:textId="77777777" w:rsidR="007547A3" w:rsidRDefault="007547A3" w:rsidP="009E446A">
      <w:pPr>
        <w:rPr>
          <w:lang w:val="en-US"/>
        </w:rPr>
      </w:pPr>
    </w:p>
    <w:p w14:paraId="65675D70" w14:textId="77777777" w:rsidR="007547A3" w:rsidRDefault="007547A3" w:rsidP="009E446A">
      <w:pPr>
        <w:rPr>
          <w:lang w:val="en-US"/>
        </w:rPr>
      </w:pPr>
    </w:p>
    <w:p w14:paraId="6D3F65D6" w14:textId="77777777" w:rsidR="00B73A36" w:rsidRDefault="00B73A36" w:rsidP="009E446A">
      <w:pPr>
        <w:rPr>
          <w:lang w:val="en-US"/>
        </w:rPr>
      </w:pPr>
    </w:p>
    <w:p w14:paraId="18E0E183" w14:textId="3AF6AABE" w:rsidR="00B73A36" w:rsidRDefault="000969A5" w:rsidP="009E446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7392" behindDoc="0" locked="0" layoutInCell="1" allowOverlap="1" wp14:anchorId="240120A1" wp14:editId="0CDB3245">
            <wp:simplePos x="0" y="0"/>
            <wp:positionH relativeFrom="column">
              <wp:posOffset>-440055</wp:posOffset>
            </wp:positionH>
            <wp:positionV relativeFrom="paragraph">
              <wp:posOffset>735965</wp:posOffset>
            </wp:positionV>
            <wp:extent cx="5032375" cy="3545840"/>
            <wp:effectExtent l="0" t="0" r="0" b="0"/>
            <wp:wrapTopAndBottom/>
            <wp:docPr id="1525158675" name="صورة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8675" name="صورة 152515867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085AB" w14:textId="275D843E" w:rsidR="00DB6522" w:rsidRDefault="00E818F0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0BEDBACA" wp14:editId="1698CCA3">
            <wp:simplePos x="0" y="0"/>
            <wp:positionH relativeFrom="column">
              <wp:posOffset>-293370</wp:posOffset>
            </wp:positionH>
            <wp:positionV relativeFrom="paragraph">
              <wp:posOffset>3884930</wp:posOffset>
            </wp:positionV>
            <wp:extent cx="5179060" cy="4300855"/>
            <wp:effectExtent l="0" t="0" r="2540" b="4445"/>
            <wp:wrapTopAndBottom/>
            <wp:docPr id="1087383003" name="صورة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83003" name="صورة 108738300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191F87" w14:textId="77777777" w:rsidR="00DB6522" w:rsidRDefault="00DB6522" w:rsidP="009E446A">
      <w:pPr>
        <w:rPr>
          <w:lang w:val="en-US"/>
        </w:rPr>
      </w:pPr>
    </w:p>
    <w:p w14:paraId="0FC09878" w14:textId="6D896167" w:rsidR="005E0507" w:rsidRDefault="005E0507" w:rsidP="009E446A">
      <w:pPr>
        <w:rPr>
          <w:lang w:val="en-US"/>
        </w:rPr>
      </w:pPr>
    </w:p>
    <w:p w14:paraId="7A0E8A2A" w14:textId="389E47AA" w:rsidR="005E0507" w:rsidRDefault="00E818F0" w:rsidP="009E446A">
      <w:pPr>
        <w:rPr>
          <w:lang w:val="en-US"/>
        </w:rPr>
      </w:pPr>
      <w:r>
        <w:rPr>
          <w:lang w:val="en-US"/>
        </w:rPr>
        <w:lastRenderedPageBreak/>
        <w:t xml:space="preserve">Routing table of </w:t>
      </w:r>
      <w:r w:rsidR="0010058F">
        <w:rPr>
          <w:lang w:val="en-US"/>
        </w:rPr>
        <w:t>administration</w:t>
      </w:r>
      <w:r w:rsidR="00814855">
        <w:rPr>
          <w:lang w:val="en-US"/>
        </w:rPr>
        <w:t>:</w:t>
      </w:r>
    </w:p>
    <w:p w14:paraId="70E19BF1" w14:textId="77777777" w:rsidR="00814855" w:rsidRDefault="00814855" w:rsidP="009E446A">
      <w:pPr>
        <w:rPr>
          <w:lang w:val="en-US"/>
        </w:rPr>
      </w:pPr>
    </w:p>
    <w:p w14:paraId="1796EB44" w14:textId="365790BB" w:rsidR="00814855" w:rsidRDefault="00952CB7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585831A5" wp14:editId="52F842A3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4732020" cy="6254115"/>
            <wp:effectExtent l="0" t="0" r="0" b="0"/>
            <wp:wrapTopAndBottom/>
            <wp:docPr id="826599859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99859" name="صورة 82659985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AA79B" w14:textId="77777777" w:rsidR="00202568" w:rsidRDefault="00202568" w:rsidP="009E446A">
      <w:pPr>
        <w:rPr>
          <w:lang w:val="en-US"/>
        </w:rPr>
      </w:pPr>
    </w:p>
    <w:p w14:paraId="4C3729BA" w14:textId="77777777" w:rsidR="00202568" w:rsidRDefault="00202568" w:rsidP="009E446A">
      <w:pPr>
        <w:rPr>
          <w:lang w:val="en-US"/>
        </w:rPr>
      </w:pPr>
    </w:p>
    <w:p w14:paraId="2B11BDE8" w14:textId="77777777" w:rsidR="00202568" w:rsidRDefault="00202568" w:rsidP="009E446A">
      <w:pPr>
        <w:rPr>
          <w:lang w:val="en-US"/>
        </w:rPr>
      </w:pPr>
    </w:p>
    <w:p w14:paraId="75A4EBD5" w14:textId="77777777" w:rsidR="00202568" w:rsidRDefault="00202568" w:rsidP="009E446A">
      <w:pPr>
        <w:rPr>
          <w:lang w:val="en-US"/>
        </w:rPr>
      </w:pPr>
    </w:p>
    <w:p w14:paraId="196CA90C" w14:textId="77777777" w:rsidR="00DA550E" w:rsidRDefault="00DA550E" w:rsidP="009E446A">
      <w:pPr>
        <w:rPr>
          <w:lang w:val="en-US"/>
        </w:rPr>
      </w:pPr>
    </w:p>
    <w:p w14:paraId="5F7453FA" w14:textId="6A5030DB" w:rsidR="00DA550E" w:rsidRDefault="00D1549E" w:rsidP="009E446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216F2CA2" wp14:editId="445135D7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3227070"/>
            <wp:effectExtent l="0" t="0" r="1905" b="0"/>
            <wp:wrapTopAndBottom/>
            <wp:docPr id="1773803498" name="صورة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03498" name="صورة 177380349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395B">
        <w:rPr>
          <w:lang w:val="en-US"/>
        </w:rPr>
        <w:t>Router</w:t>
      </w:r>
      <w:r w:rsidR="00E27649">
        <w:rPr>
          <w:lang w:val="en-US"/>
        </w:rPr>
        <w:t xml:space="preserve"> rip :</w:t>
      </w:r>
    </w:p>
    <w:p w14:paraId="4E9238BB" w14:textId="77777777" w:rsidR="00D1549E" w:rsidRDefault="00D1549E" w:rsidP="009E446A">
      <w:pPr>
        <w:rPr>
          <w:lang w:val="en-US"/>
        </w:rPr>
      </w:pPr>
    </w:p>
    <w:p w14:paraId="77F864F1" w14:textId="379F9F97" w:rsidR="00D1549E" w:rsidRDefault="003D74AD" w:rsidP="009E446A">
      <w:pPr>
        <w:rPr>
          <w:lang w:val="en-US"/>
        </w:rPr>
      </w:pPr>
      <w:r>
        <w:rPr>
          <w:lang w:val="en-US"/>
        </w:rPr>
        <w:t>Vlan administration:</w:t>
      </w:r>
    </w:p>
    <w:p w14:paraId="5D0F4A2E" w14:textId="42A91A2E" w:rsidR="003D74AD" w:rsidRDefault="00FB4058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C5E1BF1" wp14:editId="5E649C2C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5732145" cy="3227070"/>
            <wp:effectExtent l="0" t="0" r="1905" b="0"/>
            <wp:wrapTopAndBottom/>
            <wp:docPr id="716657392" name="صورة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392" name="صورة 71665739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27D01" w14:textId="77777777" w:rsidR="00FB4058" w:rsidRDefault="00FB4058" w:rsidP="009E446A">
      <w:pPr>
        <w:rPr>
          <w:lang w:val="en-US"/>
        </w:rPr>
      </w:pPr>
    </w:p>
    <w:p w14:paraId="20944521" w14:textId="77777777" w:rsidR="00FB4058" w:rsidRDefault="00FB4058" w:rsidP="009E446A">
      <w:pPr>
        <w:rPr>
          <w:lang w:val="en-US"/>
        </w:rPr>
      </w:pPr>
    </w:p>
    <w:p w14:paraId="186BC1DC" w14:textId="77777777" w:rsidR="00FB4058" w:rsidRDefault="00FB4058" w:rsidP="009E446A">
      <w:pPr>
        <w:rPr>
          <w:lang w:val="en-US"/>
        </w:rPr>
      </w:pPr>
    </w:p>
    <w:p w14:paraId="7A7A8ABE" w14:textId="77777777" w:rsidR="00FB4058" w:rsidRDefault="00FB4058" w:rsidP="009E446A">
      <w:pPr>
        <w:rPr>
          <w:lang w:val="en-US"/>
        </w:rPr>
      </w:pPr>
    </w:p>
    <w:p w14:paraId="372F6919" w14:textId="302F6FED" w:rsidR="00FB4058" w:rsidRDefault="005E7F8E" w:rsidP="009E446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26E59152" wp14:editId="74E74CEB">
            <wp:simplePos x="0" y="0"/>
            <wp:positionH relativeFrom="column">
              <wp:posOffset>0</wp:posOffset>
            </wp:positionH>
            <wp:positionV relativeFrom="paragraph">
              <wp:posOffset>1076960</wp:posOffset>
            </wp:positionV>
            <wp:extent cx="5732145" cy="3227070"/>
            <wp:effectExtent l="0" t="0" r="1905" b="0"/>
            <wp:wrapTopAndBottom/>
            <wp:docPr id="399401889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01889" name="صورة 39940188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1515">
        <w:rPr>
          <w:lang w:val="en-US"/>
        </w:rPr>
        <w:t xml:space="preserve">Static </w:t>
      </w:r>
      <w:r w:rsidR="00394D10">
        <w:rPr>
          <w:lang w:val="en-US"/>
        </w:rPr>
        <w:t xml:space="preserve">routing in administration </w:t>
      </w:r>
    </w:p>
    <w:p w14:paraId="607F8E80" w14:textId="082F0943" w:rsidR="005E7F8E" w:rsidRDefault="005E7F8E" w:rsidP="009E446A">
      <w:pPr>
        <w:rPr>
          <w:lang w:val="en-US"/>
        </w:rPr>
      </w:pPr>
    </w:p>
    <w:p w14:paraId="1C16BCAE" w14:textId="77777777" w:rsidR="005E7F8E" w:rsidRDefault="005E7F8E" w:rsidP="009E446A">
      <w:pPr>
        <w:rPr>
          <w:lang w:val="en-US"/>
        </w:rPr>
      </w:pPr>
    </w:p>
    <w:p w14:paraId="57A7F4AE" w14:textId="48CFE0E6" w:rsidR="005E7F8E" w:rsidRDefault="005E7F8E" w:rsidP="009E446A">
      <w:pPr>
        <w:rPr>
          <w:lang w:val="en-US"/>
        </w:rPr>
      </w:pPr>
    </w:p>
    <w:p w14:paraId="75C1FDC2" w14:textId="097EDDAD" w:rsidR="00CE629F" w:rsidRDefault="00CE629F" w:rsidP="009E446A">
      <w:pPr>
        <w:rPr>
          <w:lang w:val="en-US"/>
        </w:rPr>
      </w:pPr>
    </w:p>
    <w:p w14:paraId="35411FD7" w14:textId="77777777" w:rsidR="004215F7" w:rsidRDefault="004215F7" w:rsidP="009E446A">
      <w:pPr>
        <w:rPr>
          <w:lang w:val="en-US"/>
        </w:rPr>
      </w:pPr>
    </w:p>
    <w:p w14:paraId="312E8D2C" w14:textId="77777777" w:rsidR="004215F7" w:rsidRDefault="004215F7" w:rsidP="009E446A">
      <w:pPr>
        <w:rPr>
          <w:lang w:val="en-US"/>
        </w:rPr>
      </w:pPr>
    </w:p>
    <w:p w14:paraId="00CB07CC" w14:textId="77777777" w:rsidR="004215F7" w:rsidRDefault="004215F7" w:rsidP="009E446A">
      <w:pPr>
        <w:rPr>
          <w:lang w:val="en-US"/>
        </w:rPr>
      </w:pPr>
    </w:p>
    <w:p w14:paraId="21A46811" w14:textId="77777777" w:rsidR="004215F7" w:rsidRDefault="004215F7" w:rsidP="009E446A">
      <w:pPr>
        <w:rPr>
          <w:lang w:val="en-US"/>
        </w:rPr>
      </w:pPr>
    </w:p>
    <w:p w14:paraId="16E2E807" w14:textId="77777777" w:rsidR="004215F7" w:rsidRDefault="004215F7" w:rsidP="009E446A">
      <w:pPr>
        <w:rPr>
          <w:lang w:val="en-US"/>
        </w:rPr>
      </w:pPr>
    </w:p>
    <w:p w14:paraId="0F80B38B" w14:textId="77777777" w:rsidR="004215F7" w:rsidRDefault="004215F7" w:rsidP="009E446A">
      <w:pPr>
        <w:rPr>
          <w:lang w:val="en-US"/>
        </w:rPr>
      </w:pPr>
    </w:p>
    <w:p w14:paraId="2DE2B507" w14:textId="77777777" w:rsidR="004215F7" w:rsidRDefault="004215F7" w:rsidP="009E446A">
      <w:pPr>
        <w:rPr>
          <w:lang w:val="en-US"/>
        </w:rPr>
      </w:pPr>
    </w:p>
    <w:p w14:paraId="6D891354" w14:textId="77777777" w:rsidR="004215F7" w:rsidRDefault="004215F7" w:rsidP="009E446A">
      <w:pPr>
        <w:rPr>
          <w:lang w:val="en-US"/>
        </w:rPr>
      </w:pPr>
    </w:p>
    <w:p w14:paraId="1D17735B" w14:textId="77777777" w:rsidR="004215F7" w:rsidRDefault="004215F7" w:rsidP="009E446A">
      <w:pPr>
        <w:rPr>
          <w:lang w:val="en-US"/>
        </w:rPr>
      </w:pPr>
    </w:p>
    <w:p w14:paraId="53DD5EE0" w14:textId="77777777" w:rsidR="004215F7" w:rsidRDefault="004215F7" w:rsidP="009E446A">
      <w:pPr>
        <w:rPr>
          <w:lang w:val="en-US"/>
        </w:rPr>
      </w:pPr>
    </w:p>
    <w:p w14:paraId="4A9AFF09" w14:textId="77777777" w:rsidR="004215F7" w:rsidRDefault="004215F7" w:rsidP="009E446A">
      <w:pPr>
        <w:rPr>
          <w:lang w:val="en-US"/>
        </w:rPr>
      </w:pPr>
    </w:p>
    <w:p w14:paraId="4FFFA7FA" w14:textId="77777777" w:rsidR="004215F7" w:rsidRDefault="004215F7" w:rsidP="009E446A">
      <w:pPr>
        <w:rPr>
          <w:lang w:val="en-US"/>
        </w:rPr>
      </w:pPr>
    </w:p>
    <w:p w14:paraId="1E37F2B4" w14:textId="77777777" w:rsidR="004215F7" w:rsidRDefault="004215F7" w:rsidP="009E446A">
      <w:pPr>
        <w:rPr>
          <w:lang w:val="en-US"/>
        </w:rPr>
      </w:pPr>
    </w:p>
    <w:p w14:paraId="73490236" w14:textId="738C95A0" w:rsidR="004215F7" w:rsidRDefault="00E7418D" w:rsidP="009E446A">
      <w:pPr>
        <w:rPr>
          <w:lang w:val="en-US"/>
        </w:rPr>
      </w:pPr>
      <w:r>
        <w:rPr>
          <w:lang w:val="en-US"/>
        </w:rPr>
        <w:t>Telnet:</w:t>
      </w:r>
    </w:p>
    <w:p w14:paraId="7BC17A65" w14:textId="77777777" w:rsidR="004215F7" w:rsidRDefault="004215F7" w:rsidP="009E446A">
      <w:pPr>
        <w:rPr>
          <w:lang w:val="en-US"/>
        </w:rPr>
      </w:pPr>
    </w:p>
    <w:p w14:paraId="2937A952" w14:textId="77777777" w:rsidR="004215F7" w:rsidRDefault="004215F7" w:rsidP="009E446A">
      <w:pPr>
        <w:rPr>
          <w:lang w:val="en-US"/>
        </w:rPr>
      </w:pPr>
    </w:p>
    <w:p w14:paraId="3A1C7839" w14:textId="0D349EE7" w:rsidR="004215F7" w:rsidRDefault="00E7418D" w:rsidP="009E446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36C0C8EE" wp14:editId="03988781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5732145" cy="6655435"/>
            <wp:effectExtent l="0" t="0" r="1905" b="0"/>
            <wp:wrapTopAndBottom/>
            <wp:docPr id="531544321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44321" name="صورة 53154432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0771E" w14:textId="77777777" w:rsidR="00536C03" w:rsidRDefault="00536C03" w:rsidP="009E446A">
      <w:pPr>
        <w:rPr>
          <w:lang w:val="en-US"/>
        </w:rPr>
      </w:pPr>
    </w:p>
    <w:p w14:paraId="187383FB" w14:textId="77777777" w:rsidR="00536C03" w:rsidRDefault="00536C03" w:rsidP="009E446A">
      <w:pPr>
        <w:rPr>
          <w:lang w:val="en-US"/>
        </w:rPr>
      </w:pPr>
    </w:p>
    <w:p w14:paraId="2BEF8D7B" w14:textId="34AF467F" w:rsidR="00536C03" w:rsidRDefault="00062C2B" w:rsidP="009E4B6E">
      <w:pPr>
        <w:rPr>
          <w:lang w:val="en-US"/>
        </w:rPr>
      </w:pPr>
      <w:r w:rsidRPr="009E4B6E">
        <w:rPr>
          <w:lang w:val="en-US"/>
        </w:rPr>
        <w:lastRenderedPageBreak/>
        <w:t xml:space="preserve">id </w:t>
      </w:r>
    </w:p>
    <w:p w14:paraId="2BAA8756" w14:textId="70A3816D" w:rsidR="00172038" w:rsidRDefault="00172038" w:rsidP="009E4B6E">
      <w:pPr>
        <w:rPr>
          <w:lang w:val="en-US"/>
        </w:rPr>
      </w:pPr>
      <w:proofErr w:type="spellStart"/>
      <w:r>
        <w:rPr>
          <w:rtl/>
          <w:lang w:val="en-US"/>
        </w:rPr>
        <w:t>بتاعي</w:t>
      </w:r>
      <w:proofErr w:type="spellEnd"/>
      <w:r>
        <w:rPr>
          <w:rtl/>
          <w:lang w:val="en-US"/>
        </w:rPr>
        <w:t xml:space="preserve"> آخره </w:t>
      </w:r>
      <w:r w:rsidR="00E31A65">
        <w:rPr>
          <w:rtl/>
          <w:lang w:val="en-US"/>
        </w:rPr>
        <w:t xml:space="preserve">192 ده رقم شبكه </w:t>
      </w:r>
      <w:r w:rsidR="00AF2793">
        <w:rPr>
          <w:rtl/>
          <w:lang w:val="en-US"/>
        </w:rPr>
        <w:t xml:space="preserve"> </w:t>
      </w:r>
    </w:p>
    <w:p w14:paraId="3522D33D" w14:textId="5A8E6920" w:rsidR="00AF2793" w:rsidRDefault="002C3282" w:rsidP="009E4B6E">
      <w:pPr>
        <w:rPr>
          <w:lang w:val="en-US"/>
        </w:rPr>
      </w:pPr>
      <w:r>
        <w:rPr>
          <w:rtl/>
          <w:lang w:val="en-US"/>
        </w:rPr>
        <w:t xml:space="preserve">فاستخدمت </w:t>
      </w:r>
    </w:p>
    <w:p w14:paraId="2582F013" w14:textId="23D48074" w:rsidR="002C3282" w:rsidRDefault="00B55EE6" w:rsidP="009E4B6E">
      <w:pPr>
        <w:rPr>
          <w:lang w:val="en-US"/>
        </w:rPr>
      </w:pPr>
      <w:r>
        <w:rPr>
          <w:lang w:val="en-US"/>
        </w:rPr>
        <w:t>192.168.1.92</w:t>
      </w:r>
    </w:p>
    <w:p w14:paraId="749C111F" w14:textId="44293DF8" w:rsidR="00B55EE6" w:rsidRDefault="00B55EE6" w:rsidP="009E4B6E">
      <w:pPr>
        <w:rPr>
          <w:lang w:val="en-US"/>
        </w:rPr>
      </w:pPr>
      <w:r>
        <w:rPr>
          <w:lang w:val="en-US"/>
        </w:rPr>
        <w:t>192.168.5.92</w:t>
      </w:r>
    </w:p>
    <w:p w14:paraId="1FC2C7BF" w14:textId="7084806B" w:rsidR="00B55EE6" w:rsidRDefault="006B2A75" w:rsidP="009E4B6E">
      <w:pPr>
        <w:rPr>
          <w:lang w:val="en-US"/>
        </w:rPr>
      </w:pPr>
      <w:r>
        <w:rPr>
          <w:lang w:val="en-US"/>
        </w:rPr>
        <w:t>192.168.6.92</w:t>
      </w:r>
    </w:p>
    <w:p w14:paraId="6BBD0F34" w14:textId="4E9B1A85" w:rsidR="006B2A75" w:rsidRDefault="006B2A75" w:rsidP="009E4B6E">
      <w:pPr>
        <w:rPr>
          <w:lang w:val="en-US"/>
        </w:rPr>
      </w:pPr>
      <w:r>
        <w:rPr>
          <w:lang w:val="en-US"/>
        </w:rPr>
        <w:t>192.168.7.92</w:t>
      </w:r>
    </w:p>
    <w:p w14:paraId="7234F2C1" w14:textId="44266075" w:rsidR="006B2A75" w:rsidRDefault="001F1510" w:rsidP="009E4B6E">
      <w:pPr>
        <w:rPr>
          <w:lang w:val="en-US"/>
        </w:rPr>
      </w:pPr>
      <w:r>
        <w:rPr>
          <w:rtl/>
          <w:lang w:val="en-US"/>
        </w:rPr>
        <w:t xml:space="preserve">واستخدمت </w:t>
      </w:r>
    </w:p>
    <w:p w14:paraId="1221975C" w14:textId="14AC66E0" w:rsidR="001F1510" w:rsidRDefault="001F1510" w:rsidP="001F1510">
      <w:pPr>
        <w:rPr>
          <w:lang w:val="en-US"/>
        </w:rPr>
      </w:pPr>
      <w:r>
        <w:rPr>
          <w:lang w:val="en-US"/>
        </w:rPr>
        <w:t>Subnet mask:255.255.255.224</w:t>
      </w:r>
    </w:p>
    <w:p w14:paraId="7E872698" w14:textId="77777777" w:rsidR="0093534E" w:rsidRPr="009E4B6E" w:rsidRDefault="0093534E" w:rsidP="001F1510">
      <w:pPr>
        <w:rPr>
          <w:lang w:val="en-US"/>
        </w:rPr>
      </w:pPr>
    </w:p>
    <w:sectPr w:rsidR="0093534E" w:rsidRPr="009E4B6E">
      <w:footerReference w:type="default" r:id="rId57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2EAA93" w14:textId="77777777" w:rsidR="00043763" w:rsidRDefault="00043763">
      <w:r>
        <w:separator/>
      </w:r>
    </w:p>
    <w:p w14:paraId="35529921" w14:textId="77777777" w:rsidR="00043763" w:rsidRDefault="00043763"/>
  </w:endnote>
  <w:endnote w:type="continuationSeparator" w:id="0">
    <w:p w14:paraId="105BA751" w14:textId="77777777" w:rsidR="00043763" w:rsidRDefault="00043763">
      <w:r>
        <w:continuationSeparator/>
      </w:r>
    </w:p>
    <w:p w14:paraId="272E9070" w14:textId="77777777" w:rsidR="00043763" w:rsidRDefault="000437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F55508" w14:textId="77777777" w:rsidR="00875FC8" w:rsidRDefault="004976D5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CC336E" w14:textId="77777777" w:rsidR="00043763" w:rsidRDefault="00043763">
      <w:r>
        <w:separator/>
      </w:r>
    </w:p>
    <w:p w14:paraId="73DDE50A" w14:textId="77777777" w:rsidR="00043763" w:rsidRDefault="00043763"/>
  </w:footnote>
  <w:footnote w:type="continuationSeparator" w:id="0">
    <w:p w14:paraId="3B3EC2CE" w14:textId="77777777" w:rsidR="00043763" w:rsidRDefault="00043763">
      <w:r>
        <w:continuationSeparator/>
      </w:r>
    </w:p>
    <w:p w14:paraId="71C429E8" w14:textId="77777777" w:rsidR="00043763" w:rsidRDefault="0004376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04CDA"/>
    <w:multiLevelType w:val="hybridMultilevel"/>
    <w:tmpl w:val="2B746A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63122C6"/>
    <w:multiLevelType w:val="hybridMultilevel"/>
    <w:tmpl w:val="973A1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385686211">
    <w:abstractNumId w:val="1"/>
  </w:num>
  <w:num w:numId="2" w16cid:durableId="1391075539">
    <w:abstractNumId w:val="0"/>
  </w:num>
  <w:num w:numId="3" w16cid:durableId="2104256371">
    <w:abstractNumId w:val="2"/>
  </w:num>
  <w:num w:numId="4" w16cid:durableId="39864145">
    <w:abstractNumId w:val="5"/>
  </w:num>
  <w:num w:numId="5" w16cid:durableId="1316832364">
    <w:abstractNumId w:val="4"/>
  </w:num>
  <w:num w:numId="6" w16cid:durableId="18526436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763"/>
    <w:rsid w:val="00005F32"/>
    <w:rsid w:val="00043763"/>
    <w:rsid w:val="0005036A"/>
    <w:rsid w:val="00062C2B"/>
    <w:rsid w:val="000969A5"/>
    <w:rsid w:val="000A41A9"/>
    <w:rsid w:val="000F7E60"/>
    <w:rsid w:val="0010058F"/>
    <w:rsid w:val="0012386A"/>
    <w:rsid w:val="0012407A"/>
    <w:rsid w:val="00144E6E"/>
    <w:rsid w:val="00172038"/>
    <w:rsid w:val="001A16A3"/>
    <w:rsid w:val="001B5442"/>
    <w:rsid w:val="001D3872"/>
    <w:rsid w:val="001E50CA"/>
    <w:rsid w:val="001F1510"/>
    <w:rsid w:val="00202568"/>
    <w:rsid w:val="0023369C"/>
    <w:rsid w:val="002663F5"/>
    <w:rsid w:val="002C3282"/>
    <w:rsid w:val="002D3184"/>
    <w:rsid w:val="002F1174"/>
    <w:rsid w:val="00313DE0"/>
    <w:rsid w:val="00321993"/>
    <w:rsid w:val="00390457"/>
    <w:rsid w:val="00394D10"/>
    <w:rsid w:val="003A4A02"/>
    <w:rsid w:val="003B7A81"/>
    <w:rsid w:val="003C34CF"/>
    <w:rsid w:val="003D2D6F"/>
    <w:rsid w:val="003D74AD"/>
    <w:rsid w:val="003E051E"/>
    <w:rsid w:val="0041178D"/>
    <w:rsid w:val="004215F7"/>
    <w:rsid w:val="004318BC"/>
    <w:rsid w:val="00432852"/>
    <w:rsid w:val="004705BB"/>
    <w:rsid w:val="004751C3"/>
    <w:rsid w:val="00480210"/>
    <w:rsid w:val="00493481"/>
    <w:rsid w:val="004976D5"/>
    <w:rsid w:val="004C423B"/>
    <w:rsid w:val="004D6122"/>
    <w:rsid w:val="004E1EF1"/>
    <w:rsid w:val="004E6E16"/>
    <w:rsid w:val="00536C03"/>
    <w:rsid w:val="0056096D"/>
    <w:rsid w:val="00582C3C"/>
    <w:rsid w:val="00584086"/>
    <w:rsid w:val="005D07DB"/>
    <w:rsid w:val="005E0507"/>
    <w:rsid w:val="005E7F8E"/>
    <w:rsid w:val="006161A7"/>
    <w:rsid w:val="00617FF3"/>
    <w:rsid w:val="00672790"/>
    <w:rsid w:val="00684728"/>
    <w:rsid w:val="006B2A75"/>
    <w:rsid w:val="006B5B7F"/>
    <w:rsid w:val="006D4C8B"/>
    <w:rsid w:val="00710842"/>
    <w:rsid w:val="00724A0C"/>
    <w:rsid w:val="0074127E"/>
    <w:rsid w:val="00742B8C"/>
    <w:rsid w:val="007430AE"/>
    <w:rsid w:val="007547A3"/>
    <w:rsid w:val="007737BE"/>
    <w:rsid w:val="007A267F"/>
    <w:rsid w:val="007D6E1A"/>
    <w:rsid w:val="007F389E"/>
    <w:rsid w:val="007F7DC5"/>
    <w:rsid w:val="008113C3"/>
    <w:rsid w:val="00814855"/>
    <w:rsid w:val="008203F0"/>
    <w:rsid w:val="00822AF6"/>
    <w:rsid w:val="00833B53"/>
    <w:rsid w:val="00837D7C"/>
    <w:rsid w:val="00841346"/>
    <w:rsid w:val="00841515"/>
    <w:rsid w:val="00865A5C"/>
    <w:rsid w:val="00875FC8"/>
    <w:rsid w:val="008909E1"/>
    <w:rsid w:val="008A4DFD"/>
    <w:rsid w:val="008B5EFF"/>
    <w:rsid w:val="008D591D"/>
    <w:rsid w:val="00912834"/>
    <w:rsid w:val="00926229"/>
    <w:rsid w:val="00934B82"/>
    <w:rsid w:val="0093534E"/>
    <w:rsid w:val="00937866"/>
    <w:rsid w:val="00941E98"/>
    <w:rsid w:val="00952CB7"/>
    <w:rsid w:val="00976703"/>
    <w:rsid w:val="009833B2"/>
    <w:rsid w:val="009A3E14"/>
    <w:rsid w:val="009B3D6E"/>
    <w:rsid w:val="009B6D30"/>
    <w:rsid w:val="009C37D4"/>
    <w:rsid w:val="009E446A"/>
    <w:rsid w:val="009E45D2"/>
    <w:rsid w:val="009E4B6E"/>
    <w:rsid w:val="009E5500"/>
    <w:rsid w:val="009E60DA"/>
    <w:rsid w:val="00A04B3A"/>
    <w:rsid w:val="00A252A6"/>
    <w:rsid w:val="00A451D6"/>
    <w:rsid w:val="00A5305D"/>
    <w:rsid w:val="00A667E1"/>
    <w:rsid w:val="00AA6F6F"/>
    <w:rsid w:val="00AD039D"/>
    <w:rsid w:val="00AD0C80"/>
    <w:rsid w:val="00AE4F6B"/>
    <w:rsid w:val="00AF2793"/>
    <w:rsid w:val="00B12DC3"/>
    <w:rsid w:val="00B21424"/>
    <w:rsid w:val="00B3395B"/>
    <w:rsid w:val="00B46A6C"/>
    <w:rsid w:val="00B55EE6"/>
    <w:rsid w:val="00B641D2"/>
    <w:rsid w:val="00B66677"/>
    <w:rsid w:val="00B723A6"/>
    <w:rsid w:val="00B73A36"/>
    <w:rsid w:val="00B80FF3"/>
    <w:rsid w:val="00B839C3"/>
    <w:rsid w:val="00BB1FE0"/>
    <w:rsid w:val="00BB53E8"/>
    <w:rsid w:val="00C16519"/>
    <w:rsid w:val="00C27C15"/>
    <w:rsid w:val="00C42BF6"/>
    <w:rsid w:val="00C54B6A"/>
    <w:rsid w:val="00C56A24"/>
    <w:rsid w:val="00C7283E"/>
    <w:rsid w:val="00CA3DF7"/>
    <w:rsid w:val="00CB376F"/>
    <w:rsid w:val="00CE629F"/>
    <w:rsid w:val="00D1549E"/>
    <w:rsid w:val="00D278B6"/>
    <w:rsid w:val="00D56399"/>
    <w:rsid w:val="00D62480"/>
    <w:rsid w:val="00D81B44"/>
    <w:rsid w:val="00D8788B"/>
    <w:rsid w:val="00D96875"/>
    <w:rsid w:val="00DA5393"/>
    <w:rsid w:val="00DA550E"/>
    <w:rsid w:val="00DB6522"/>
    <w:rsid w:val="00DE3A64"/>
    <w:rsid w:val="00DE5D54"/>
    <w:rsid w:val="00E27649"/>
    <w:rsid w:val="00E31A65"/>
    <w:rsid w:val="00E5346C"/>
    <w:rsid w:val="00E53EC2"/>
    <w:rsid w:val="00E617A4"/>
    <w:rsid w:val="00E6480C"/>
    <w:rsid w:val="00E711CC"/>
    <w:rsid w:val="00E7418D"/>
    <w:rsid w:val="00E818F0"/>
    <w:rsid w:val="00E87DF4"/>
    <w:rsid w:val="00EC46C5"/>
    <w:rsid w:val="00EC7856"/>
    <w:rsid w:val="00EF5E06"/>
    <w:rsid w:val="00F00FE2"/>
    <w:rsid w:val="00F605DB"/>
    <w:rsid w:val="00F63D5D"/>
    <w:rsid w:val="00F646CE"/>
    <w:rsid w:val="00F93A75"/>
    <w:rsid w:val="00FB4058"/>
    <w:rsid w:val="00FF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FA605C5"/>
  <w15:chartTrackingRefBased/>
  <w15:docId w15:val="{42963F90-A0D8-1944-85FC-80A59FF25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Pr>
      <w:lang w:val="en-GB"/>
    </w:rPr>
  </w:style>
  <w:style w:type="paragraph" w:styleId="1">
    <w:name w:val="heading 1"/>
    <w:basedOn w:val="a1"/>
    <w:next w:val="a1"/>
    <w:link w:val="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Char">
    <w:name w:val="العنوان 1 Char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رأس الصفحة Char"/>
    <w:basedOn w:val="a2"/>
    <w:link w:val="a5"/>
    <w:uiPriority w:val="99"/>
  </w:style>
  <w:style w:type="paragraph" w:styleId="a6">
    <w:name w:val="footer"/>
    <w:basedOn w:val="a1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تذييل الصفحة Char"/>
    <w:basedOn w:val="a2"/>
    <w:link w:val="a6"/>
    <w:uiPriority w:val="99"/>
  </w:style>
  <w:style w:type="character" w:styleId="a7">
    <w:name w:val="Placeholder Text"/>
    <w:basedOn w:val="a2"/>
    <w:uiPriority w:val="99"/>
    <w:semiHidden/>
    <w:rPr>
      <w:color w:val="808080"/>
    </w:rPr>
  </w:style>
  <w:style w:type="paragraph" w:styleId="a8">
    <w:name w:val="Title"/>
    <w:basedOn w:val="a1"/>
    <w:link w:val="Char1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Char1">
    <w:name w:val="العنوان Char"/>
    <w:basedOn w:val="a2"/>
    <w:link w:val="a8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9">
    <w:name w:val="Subtitle"/>
    <w:basedOn w:val="a1"/>
    <w:link w:val="Char2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Char2">
    <w:name w:val="عنوان فرعي Char"/>
    <w:basedOn w:val="a2"/>
    <w:link w:val="a9"/>
    <w:uiPriority w:val="11"/>
    <w:semiHidden/>
    <w:rPr>
      <w:rFonts w:eastAsiaTheme="minorEastAsia"/>
      <w:caps/>
      <w:sz w:val="40"/>
    </w:rPr>
  </w:style>
  <w:style w:type="character" w:styleId="aa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b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Char">
    <w:name w:val="عنوان 2 Char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Char">
    <w:name w:val="عنوان 3 Char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Char">
    <w:name w:val="عنوان 4 Char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Char">
    <w:name w:val="عنوان 5 Char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Char">
    <w:name w:val="عنوان 6 Char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Char">
    <w:name w:val="عنوان 7 Char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Char">
    <w:name w:val="عنوان 8 Char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Char">
    <w:name w:val="عنوان 9 Char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c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d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e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">
    <w:name w:val="Strong"/>
    <w:basedOn w:val="a2"/>
    <w:uiPriority w:val="22"/>
    <w:semiHidden/>
    <w:unhideWhenUsed/>
    <w:qFormat/>
    <w:rPr>
      <w:b/>
      <w:bCs/>
    </w:rPr>
  </w:style>
  <w:style w:type="paragraph" w:styleId="af0">
    <w:name w:val="Quote"/>
    <w:basedOn w:val="a1"/>
    <w:next w:val="a1"/>
    <w:link w:val="Char3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Char3">
    <w:name w:val="اقتباس Char"/>
    <w:basedOn w:val="a2"/>
    <w:link w:val="af0"/>
    <w:uiPriority w:val="29"/>
    <w:semiHidden/>
    <w:rPr>
      <w:i/>
      <w:iCs/>
      <w:sz w:val="36"/>
    </w:rPr>
  </w:style>
  <w:style w:type="paragraph" w:styleId="af1">
    <w:name w:val="Intense Quote"/>
    <w:basedOn w:val="a1"/>
    <w:next w:val="a1"/>
    <w:link w:val="Char4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Char4">
    <w:name w:val="اقتباس مكثف Char"/>
    <w:basedOn w:val="a2"/>
    <w:link w:val="af1"/>
    <w:uiPriority w:val="30"/>
    <w:semiHidden/>
    <w:rPr>
      <w:b/>
      <w:i/>
      <w:iCs/>
      <w:sz w:val="36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3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4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Hyperlink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5">
    <w:name w:val="List Paragraph"/>
    <w:basedOn w:val="a1"/>
    <w:uiPriority w:val="34"/>
    <w:unhideWhenUsed/>
    <w:qFormat/>
    <w:rsid w:val="004D6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 /><Relationship Id="rId18" Type="http://schemas.openxmlformats.org/officeDocument/2006/relationships/image" Target="media/image12.jpeg" /><Relationship Id="rId26" Type="http://schemas.openxmlformats.org/officeDocument/2006/relationships/image" Target="media/image20.jpeg" /><Relationship Id="rId39" Type="http://schemas.openxmlformats.org/officeDocument/2006/relationships/image" Target="media/image33.jpeg" /><Relationship Id="rId21" Type="http://schemas.openxmlformats.org/officeDocument/2006/relationships/image" Target="media/image15.jpeg" /><Relationship Id="rId34" Type="http://schemas.openxmlformats.org/officeDocument/2006/relationships/image" Target="media/image28.jpeg" /><Relationship Id="rId42" Type="http://schemas.openxmlformats.org/officeDocument/2006/relationships/image" Target="media/image36.jpeg" /><Relationship Id="rId47" Type="http://schemas.openxmlformats.org/officeDocument/2006/relationships/image" Target="media/image41.jpeg" /><Relationship Id="rId50" Type="http://schemas.openxmlformats.org/officeDocument/2006/relationships/image" Target="media/image44.jpeg" /><Relationship Id="rId55" Type="http://schemas.openxmlformats.org/officeDocument/2006/relationships/image" Target="media/image49.jpeg" /><Relationship Id="rId7" Type="http://schemas.openxmlformats.org/officeDocument/2006/relationships/image" Target="media/image1.jpeg" /><Relationship Id="rId12" Type="http://schemas.openxmlformats.org/officeDocument/2006/relationships/image" Target="media/image6.jpeg" /><Relationship Id="rId17" Type="http://schemas.openxmlformats.org/officeDocument/2006/relationships/image" Target="media/image11.jpeg" /><Relationship Id="rId25" Type="http://schemas.openxmlformats.org/officeDocument/2006/relationships/image" Target="media/image19.jpeg" /><Relationship Id="rId33" Type="http://schemas.openxmlformats.org/officeDocument/2006/relationships/image" Target="media/image27.jpeg" /><Relationship Id="rId38" Type="http://schemas.openxmlformats.org/officeDocument/2006/relationships/image" Target="media/image32.jpeg" /><Relationship Id="rId46" Type="http://schemas.openxmlformats.org/officeDocument/2006/relationships/image" Target="media/image40.jpeg" /><Relationship Id="rId59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0.jpeg" /><Relationship Id="rId20" Type="http://schemas.openxmlformats.org/officeDocument/2006/relationships/image" Target="media/image14.jpeg" /><Relationship Id="rId29" Type="http://schemas.openxmlformats.org/officeDocument/2006/relationships/image" Target="media/image23.jpeg" /><Relationship Id="rId41" Type="http://schemas.openxmlformats.org/officeDocument/2006/relationships/image" Target="media/image35.jpeg" /><Relationship Id="rId54" Type="http://schemas.openxmlformats.org/officeDocument/2006/relationships/image" Target="media/image48.jpe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jpeg" /><Relationship Id="rId24" Type="http://schemas.openxmlformats.org/officeDocument/2006/relationships/image" Target="media/image18.jpeg" /><Relationship Id="rId32" Type="http://schemas.openxmlformats.org/officeDocument/2006/relationships/image" Target="media/image26.jpeg" /><Relationship Id="rId37" Type="http://schemas.openxmlformats.org/officeDocument/2006/relationships/image" Target="media/image31.jpeg" /><Relationship Id="rId40" Type="http://schemas.openxmlformats.org/officeDocument/2006/relationships/image" Target="media/image34.jpeg" /><Relationship Id="rId45" Type="http://schemas.openxmlformats.org/officeDocument/2006/relationships/image" Target="media/image39.jpeg" /><Relationship Id="rId53" Type="http://schemas.openxmlformats.org/officeDocument/2006/relationships/image" Target="media/image47.jpeg" /><Relationship Id="rId58" Type="http://schemas.openxmlformats.org/officeDocument/2006/relationships/fontTable" Target="fontTable.xml" /><Relationship Id="rId5" Type="http://schemas.openxmlformats.org/officeDocument/2006/relationships/footnotes" Target="footnotes.xml" /><Relationship Id="rId15" Type="http://schemas.openxmlformats.org/officeDocument/2006/relationships/image" Target="media/image9.jpeg" /><Relationship Id="rId23" Type="http://schemas.openxmlformats.org/officeDocument/2006/relationships/image" Target="media/image17.jpeg" /><Relationship Id="rId28" Type="http://schemas.openxmlformats.org/officeDocument/2006/relationships/image" Target="media/image22.jpeg" /><Relationship Id="rId36" Type="http://schemas.openxmlformats.org/officeDocument/2006/relationships/image" Target="media/image30.jpeg" /><Relationship Id="rId49" Type="http://schemas.openxmlformats.org/officeDocument/2006/relationships/image" Target="media/image43.jpeg" /><Relationship Id="rId57" Type="http://schemas.openxmlformats.org/officeDocument/2006/relationships/footer" Target="footer1.xml" /><Relationship Id="rId10" Type="http://schemas.openxmlformats.org/officeDocument/2006/relationships/image" Target="media/image4.jpeg" /><Relationship Id="rId19" Type="http://schemas.openxmlformats.org/officeDocument/2006/relationships/image" Target="media/image13.jpeg" /><Relationship Id="rId31" Type="http://schemas.openxmlformats.org/officeDocument/2006/relationships/image" Target="media/image25.jpeg" /><Relationship Id="rId44" Type="http://schemas.openxmlformats.org/officeDocument/2006/relationships/image" Target="media/image38.jpeg" /><Relationship Id="rId52" Type="http://schemas.openxmlformats.org/officeDocument/2006/relationships/image" Target="media/image46.jpeg" /><Relationship Id="rId4" Type="http://schemas.openxmlformats.org/officeDocument/2006/relationships/webSettings" Target="webSettings.xml" /><Relationship Id="rId9" Type="http://schemas.openxmlformats.org/officeDocument/2006/relationships/image" Target="media/image3.jpeg" /><Relationship Id="rId14" Type="http://schemas.openxmlformats.org/officeDocument/2006/relationships/image" Target="media/image8.jpeg" /><Relationship Id="rId22" Type="http://schemas.openxmlformats.org/officeDocument/2006/relationships/image" Target="media/image16.jpeg" /><Relationship Id="rId27" Type="http://schemas.openxmlformats.org/officeDocument/2006/relationships/image" Target="media/image21.jpeg" /><Relationship Id="rId30" Type="http://schemas.openxmlformats.org/officeDocument/2006/relationships/image" Target="media/image24.jpeg" /><Relationship Id="rId35" Type="http://schemas.openxmlformats.org/officeDocument/2006/relationships/image" Target="media/image29.jpeg" /><Relationship Id="rId43" Type="http://schemas.openxmlformats.org/officeDocument/2006/relationships/image" Target="media/image37.jpeg" /><Relationship Id="rId48" Type="http://schemas.openxmlformats.org/officeDocument/2006/relationships/image" Target="media/image42.jpeg" /><Relationship Id="rId56" Type="http://schemas.openxmlformats.org/officeDocument/2006/relationships/image" Target="media/image50.jpeg" /><Relationship Id="rId8" Type="http://schemas.openxmlformats.org/officeDocument/2006/relationships/image" Target="media/image2.jpeg" /><Relationship Id="rId51" Type="http://schemas.openxmlformats.org/officeDocument/2006/relationships/image" Target="media/image45.jpeg" /><Relationship Id="rId3" Type="http://schemas.openxmlformats.org/officeDocument/2006/relationships/settings" Target="settings.xm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%7b9107F117-A619-924F-89AA-B79EB7A4D8A1%7dtf50002051.dotx" TargetMode="External" 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{9107F117-A619-924F-89AA-B79EB7A4D8A1}tf50002051.dotx</Template>
  <TotalTime>1</TotalTime>
  <Pages>30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tarek</dc:creator>
  <cp:keywords/>
  <dc:description/>
  <cp:lastModifiedBy>mariam tarek</cp:lastModifiedBy>
  <cp:revision>2</cp:revision>
  <dcterms:created xsi:type="dcterms:W3CDTF">2024-12-25T20:25:00Z</dcterms:created>
  <dcterms:modified xsi:type="dcterms:W3CDTF">2024-12-25T20:25:00Z</dcterms:modified>
</cp:coreProperties>
</file>